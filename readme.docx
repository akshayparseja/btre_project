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E9904" w14:textId="77777777" w:rsidR="00A27C9E" w:rsidRPr="00A27C9E" w:rsidRDefault="0084664F" w:rsidP="001E62AC">
      <w:r w:rsidRPr="0053062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FB4D0EA" wp14:editId="16BF7C80">
                <wp:simplePos x="0" y="0"/>
                <wp:positionH relativeFrom="column">
                  <wp:posOffset>2832100</wp:posOffset>
                </wp:positionH>
                <wp:positionV relativeFrom="paragraph">
                  <wp:posOffset>-1041400</wp:posOffset>
                </wp:positionV>
                <wp:extent cx="3949700" cy="9931400"/>
                <wp:effectExtent l="0" t="0" r="12700" b="1270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9700" cy="9931400"/>
                          <a:chOff x="0" y="-129632"/>
                          <a:chExt cx="3949700" cy="10137232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-129632"/>
                            <a:ext cx="3949700" cy="101372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24" r="17870" b="38162"/>
                          <a:stretch/>
                        </pic:blipFill>
                        <pic:spPr bwMode="auto">
                          <a:xfrm>
                            <a:off x="1041400" y="3943810"/>
                            <a:ext cx="1661160" cy="1630371"/>
                          </a:xfrm>
                          <a:prstGeom prst="rect">
                            <a:avLst/>
                          </a:prstGeom>
                          <a:noFill/>
                          <a:ln w="1238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5941A7" id="Group 44" o:spid="_x0000_s1026" style="position:absolute;margin-left:223pt;margin-top:-82pt;width:311pt;height:782pt;z-index:251660288;mso-width-relative:margin;mso-height-relative:margin" coordorigin=",-1296" coordsize="39497,101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">
                <v:rect id="Rectangle 12" o:spid="_x0000_s1027" style="position:absolute;top:-1296;width:39497;height:10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left:10414;top:39438;width:16611;height:16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" stroked="t" strokecolor="window" strokeweight="9.75pt">
                  <v:imagedata r:id="rId10" o:title="" cropbottom="25010f" cropleft="12533f" cropright="11711f"/>
                  <v:path arrowok="t"/>
                </v:shape>
              </v:group>
            </w:pict>
          </mc:Fallback>
        </mc:AlternateContent>
      </w:r>
    </w:p>
    <w:p w14:paraId="0A4124FE" w14:textId="77777777" w:rsidR="000621C2" w:rsidRDefault="000621C2" w:rsidP="00530625">
      <w:pPr>
        <w:pStyle w:val="Title"/>
      </w:pPr>
    </w:p>
    <w:p w14:paraId="0034E564" w14:textId="77777777" w:rsidR="00632AD6" w:rsidRDefault="00632AD6" w:rsidP="00530625">
      <w:pPr>
        <w:pStyle w:val="Title"/>
      </w:pPr>
    </w:p>
    <w:p w14:paraId="0850DAE3" w14:textId="77777777" w:rsidR="00632AD6" w:rsidRPr="0041226D" w:rsidRDefault="0041226D" w:rsidP="00530625">
      <w:pPr>
        <w:pStyle w:val="Title"/>
        <w:rPr>
          <w:rFonts w:asciiTheme="minorHAnsi" w:hAnsiTheme="minorHAnsi" w:cstheme="minorHAnsi"/>
          <w:b/>
        </w:rPr>
      </w:pPr>
      <w:r w:rsidRPr="0041226D">
        <w:rPr>
          <w:rFonts w:asciiTheme="minorHAnsi" w:hAnsiTheme="minorHAnsi" w:cstheme="minorHAnsi"/>
          <w:b/>
        </w:rPr>
        <w:t>AUV</w:t>
      </w:r>
    </w:p>
    <w:p w14:paraId="20E9FABA" w14:textId="77777777" w:rsidR="00632AD6" w:rsidRDefault="00632AD6" w:rsidP="00530625">
      <w:pPr>
        <w:pStyle w:val="Title"/>
      </w:pPr>
    </w:p>
    <w:p w14:paraId="4B4485A1" w14:textId="36F8417C" w:rsidR="00530625" w:rsidRDefault="0013750C" w:rsidP="00530625">
      <w:pPr>
        <w:pStyle w:val="Title"/>
      </w:pPr>
      <w:sdt>
        <w:sdtPr>
          <w:alias w:val="Title"/>
          <w:tag w:val=""/>
          <w:id w:val="762266407"/>
          <w:placeholder>
            <w:docPart w:val="F343387E854346A48B137376EEFB09C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4664F">
            <w:t>[</w:t>
          </w:r>
          <w:r w:rsidR="00D556CC">
            <w:t>GUI</w:t>
          </w:r>
          <w:r w:rsidR="0084664F">
            <w:t>]</w:t>
          </w:r>
        </w:sdtContent>
      </w:sdt>
    </w:p>
    <w:sdt>
      <w:sdtPr>
        <w:rPr>
          <w:sz w:val="28"/>
          <w:szCs w:val="28"/>
        </w:rPr>
        <w:alias w:val="Subject"/>
        <w:tag w:val=""/>
        <w:id w:val="1929306614"/>
        <w:placeholder>
          <w:docPart w:val="F3082E8B918D42E58C7BCEF5F6734F1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EC75ACD" w14:textId="77777777" w:rsidR="00530625" w:rsidRPr="00530625" w:rsidRDefault="0084664F" w:rsidP="00530625">
          <w:r w:rsidRPr="001D6FA6">
            <w:rPr>
              <w:sz w:val="28"/>
              <w:szCs w:val="28"/>
            </w:rPr>
            <w:t>Subject Goes Here</w:t>
          </w:r>
        </w:p>
      </w:sdtContent>
    </w:sdt>
    <w:sdt>
      <w:sdtPr>
        <w:rPr>
          <w:sz w:val="28"/>
          <w:szCs w:val="28"/>
        </w:rPr>
        <w:alias w:val="Author"/>
        <w:tag w:val=""/>
        <w:id w:val="-1486629075"/>
        <w:placeholder>
          <w:docPart w:val="C895BD1D237E49778175374AF91C247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60F33C71" w14:textId="463E344B" w:rsidR="00530625" w:rsidRDefault="006774B4" w:rsidP="00530625">
          <w:proofErr w:type="spellStart"/>
          <w:proofErr w:type="gramStart"/>
          <w:r w:rsidRPr="001D6FA6">
            <w:rPr>
              <w:sz w:val="28"/>
              <w:szCs w:val="28"/>
              <w:lang w:val="en-US"/>
            </w:rPr>
            <w:t>Name</w:t>
          </w:r>
          <w:r w:rsidR="00D556CC">
            <w:rPr>
              <w:sz w:val="28"/>
              <w:szCs w:val="28"/>
              <w:lang w:val="en-US"/>
            </w:rPr>
            <w:t>:Akshay</w:t>
          </w:r>
          <w:proofErr w:type="spellEnd"/>
          <w:proofErr w:type="gramEnd"/>
          <w:r w:rsidR="00D556CC">
            <w:rPr>
              <w:sz w:val="28"/>
              <w:szCs w:val="28"/>
              <w:lang w:val="en-US"/>
            </w:rPr>
            <w:t xml:space="preserve"> Parseja</w:t>
          </w:r>
        </w:p>
      </w:sdtContent>
    </w:sdt>
    <w:sdt>
      <w:sdtPr>
        <w:alias w:val="Publish Date"/>
        <w:tag w:val=""/>
        <w:id w:val="-1094087961"/>
        <w:placeholder>
          <w:docPart w:val="8C9058E82F894C3694AACC34AEA5121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0-04-02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6E62B050" w14:textId="63F31FF3" w:rsidR="00530625" w:rsidRDefault="00D556CC" w:rsidP="00530625">
          <w:r>
            <w:rPr>
              <w:lang w:val="en-US"/>
            </w:rPr>
            <w:t>4/2/2020</w:t>
          </w:r>
        </w:p>
      </w:sdtContent>
    </w:sdt>
    <w:p w14:paraId="5B12D12A" w14:textId="77777777" w:rsidR="000621C2" w:rsidRDefault="000621C2" w:rsidP="00530625"/>
    <w:p w14:paraId="7BEF2BDE" w14:textId="77777777" w:rsidR="000621C2" w:rsidRDefault="000621C2" w:rsidP="00530625"/>
    <w:p w14:paraId="2172EE45" w14:textId="77777777" w:rsidR="000621C2" w:rsidRDefault="000621C2" w:rsidP="00530625"/>
    <w:p w14:paraId="512B820A" w14:textId="77777777" w:rsidR="000621C2" w:rsidRDefault="000621C2" w:rsidP="00530625"/>
    <w:p w14:paraId="0D28A396" w14:textId="77777777" w:rsidR="000621C2" w:rsidRDefault="004F370C" w:rsidP="004F370C">
      <w:pPr>
        <w:tabs>
          <w:tab w:val="left" w:pos="2420"/>
        </w:tabs>
      </w:pPr>
      <w:r>
        <w:tab/>
      </w:r>
    </w:p>
    <w:p w14:paraId="6B185ED2" w14:textId="77777777" w:rsidR="000621C2" w:rsidRDefault="000621C2" w:rsidP="00530625"/>
    <w:p w14:paraId="20FA9A5F" w14:textId="77777777" w:rsidR="000621C2" w:rsidRDefault="000621C2" w:rsidP="00530625"/>
    <w:p w14:paraId="4901008F" w14:textId="77777777" w:rsidR="000621C2" w:rsidRDefault="000621C2" w:rsidP="00530625"/>
    <w:p w14:paraId="467F43D1" w14:textId="77777777" w:rsidR="000621C2" w:rsidRDefault="000621C2" w:rsidP="00530625"/>
    <w:p w14:paraId="1B5988E9" w14:textId="77777777" w:rsidR="000621C2" w:rsidRDefault="000621C2" w:rsidP="00530625"/>
    <w:p w14:paraId="54E62045" w14:textId="77777777" w:rsidR="000621C2" w:rsidRPr="00530625" w:rsidRDefault="000621C2" w:rsidP="00530625"/>
    <w:p w14:paraId="1B70D7CD" w14:textId="77777777" w:rsidR="00530625" w:rsidRPr="00530625" w:rsidRDefault="00530625" w:rsidP="00530625"/>
    <w:p w14:paraId="53139A0E" w14:textId="77777777" w:rsidR="00530625" w:rsidRDefault="00530625" w:rsidP="00530625"/>
    <w:p w14:paraId="3209E8F9" w14:textId="77777777" w:rsidR="00530625" w:rsidRPr="00530625" w:rsidRDefault="00530625" w:rsidP="00530625"/>
    <w:p w14:paraId="413B62C9" w14:textId="77777777" w:rsidR="000621C2" w:rsidRDefault="000621C2">
      <w:pPr>
        <w:pStyle w:val="TOCHeading"/>
      </w:pPr>
    </w:p>
    <w:p w14:paraId="1E499A0E" w14:textId="77777777" w:rsidR="00632AD6" w:rsidRDefault="00632AD6" w:rsidP="00632AD6">
      <w:pPr>
        <w:rPr>
          <w:lang w:val="en-US"/>
        </w:rPr>
      </w:pPr>
    </w:p>
    <w:p w14:paraId="08A7C72F" w14:textId="77777777" w:rsidR="00632AD6" w:rsidRDefault="00632AD6" w:rsidP="00632AD6">
      <w:pPr>
        <w:rPr>
          <w:lang w:val="en-US"/>
        </w:rPr>
      </w:pPr>
    </w:p>
    <w:p w14:paraId="2790FD1D" w14:textId="77777777" w:rsidR="00632AD6" w:rsidRDefault="00632AD6" w:rsidP="00632AD6">
      <w:pPr>
        <w:rPr>
          <w:lang w:val="en-US"/>
        </w:rPr>
      </w:pPr>
    </w:p>
    <w:p w14:paraId="004B0D5E" w14:textId="77777777" w:rsidR="00632AD6" w:rsidRDefault="00632AD6" w:rsidP="00632AD6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57191622"/>
        <w:docPartObj>
          <w:docPartGallery w:val="Table of Contents"/>
          <w:docPartUnique/>
        </w:docPartObj>
      </w:sdtPr>
      <w:sdtEndPr/>
      <w:sdtContent>
        <w:p w14:paraId="5A4C7BBB" w14:textId="77777777" w:rsidR="001D6FA6" w:rsidRDefault="001D6FA6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N"/>
            </w:rPr>
          </w:pPr>
        </w:p>
        <w:p w14:paraId="433391B2" w14:textId="77777777" w:rsidR="004A2DE4" w:rsidRPr="001D6FA6" w:rsidRDefault="004A2DE4">
          <w:pPr>
            <w:pStyle w:val="TOCHeading"/>
            <w:rPr>
              <w:b/>
              <w:sz w:val="40"/>
              <w:szCs w:val="40"/>
            </w:rPr>
          </w:pPr>
          <w:r w:rsidRPr="001D6FA6">
            <w:rPr>
              <w:b/>
              <w:sz w:val="40"/>
              <w:szCs w:val="40"/>
            </w:rPr>
            <w:t>Table of Contents</w:t>
          </w:r>
        </w:p>
        <w:p w14:paraId="2C693CF2" w14:textId="77777777" w:rsidR="001D6FA6" w:rsidRDefault="001D6FA6" w:rsidP="001D6FA6">
          <w:pPr>
            <w:rPr>
              <w:lang w:val="en-US"/>
            </w:rPr>
          </w:pPr>
        </w:p>
        <w:p w14:paraId="5C53DD3D" w14:textId="77777777" w:rsidR="001D6FA6" w:rsidRPr="001D6FA6" w:rsidRDefault="001D6FA6" w:rsidP="001D6FA6">
          <w:pPr>
            <w:rPr>
              <w:lang w:val="en-US"/>
            </w:rPr>
          </w:pPr>
        </w:p>
        <w:p w14:paraId="185B5863" w14:textId="77777777" w:rsidR="00E9780B" w:rsidRPr="001D6FA6" w:rsidRDefault="004A2D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r w:rsidRPr="001D6FA6">
            <w:rPr>
              <w:sz w:val="28"/>
              <w:szCs w:val="28"/>
            </w:rPr>
            <w:fldChar w:fldCharType="begin"/>
          </w:r>
          <w:r w:rsidRPr="001D6FA6">
            <w:rPr>
              <w:sz w:val="28"/>
              <w:szCs w:val="28"/>
            </w:rPr>
            <w:instrText xml:space="preserve"> TOC \o "1-3" \h \z \u </w:instrText>
          </w:r>
          <w:r w:rsidRPr="001D6FA6">
            <w:rPr>
              <w:sz w:val="28"/>
              <w:szCs w:val="28"/>
            </w:rPr>
            <w:fldChar w:fldCharType="separate"/>
          </w:r>
          <w:hyperlink w:anchor="_Toc15063064" w:history="1">
            <w:r w:rsidR="00E9780B" w:rsidRPr="001D6FA6">
              <w:rPr>
                <w:rStyle w:val="Hyperlink"/>
                <w:noProof/>
                <w:sz w:val="28"/>
                <w:szCs w:val="28"/>
              </w:rPr>
              <w:t>Abstract</w:t>
            </w:r>
            <w:r w:rsidR="00E9780B" w:rsidRPr="001D6FA6">
              <w:rPr>
                <w:noProof/>
                <w:webHidden/>
                <w:sz w:val="28"/>
                <w:szCs w:val="28"/>
              </w:rPr>
              <w:tab/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begin"/>
            </w:r>
            <w:r w:rsidR="00E9780B" w:rsidRPr="001D6FA6">
              <w:rPr>
                <w:noProof/>
                <w:webHidden/>
                <w:sz w:val="28"/>
                <w:szCs w:val="28"/>
              </w:rPr>
              <w:instrText xml:space="preserve"> PAGEREF _Toc15063064 \h </w:instrText>
            </w:r>
            <w:r w:rsidR="00E9780B" w:rsidRPr="001D6FA6">
              <w:rPr>
                <w:noProof/>
                <w:webHidden/>
                <w:sz w:val="28"/>
                <w:szCs w:val="28"/>
              </w:rPr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92" w:rsidRPr="001D6FA6">
              <w:rPr>
                <w:noProof/>
                <w:webHidden/>
                <w:sz w:val="28"/>
                <w:szCs w:val="28"/>
              </w:rPr>
              <w:t>3</w:t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A7EAC" w14:textId="77777777" w:rsidR="00E9780B" w:rsidRPr="001D6FA6" w:rsidRDefault="001375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5063065" w:history="1">
            <w:r w:rsidR="00E9780B" w:rsidRPr="001D6FA6">
              <w:rPr>
                <w:rStyle w:val="Hyperlink"/>
                <w:noProof/>
                <w:sz w:val="28"/>
                <w:szCs w:val="28"/>
              </w:rPr>
              <w:t>Introduction</w:t>
            </w:r>
            <w:r w:rsidR="00E9780B" w:rsidRPr="001D6FA6">
              <w:rPr>
                <w:noProof/>
                <w:webHidden/>
                <w:sz w:val="28"/>
                <w:szCs w:val="28"/>
              </w:rPr>
              <w:tab/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begin"/>
            </w:r>
            <w:r w:rsidR="00E9780B" w:rsidRPr="001D6FA6">
              <w:rPr>
                <w:noProof/>
                <w:webHidden/>
                <w:sz w:val="28"/>
                <w:szCs w:val="28"/>
              </w:rPr>
              <w:instrText xml:space="preserve"> PAGEREF _Toc15063065 \h </w:instrText>
            </w:r>
            <w:r w:rsidR="00E9780B" w:rsidRPr="001D6FA6">
              <w:rPr>
                <w:noProof/>
                <w:webHidden/>
                <w:sz w:val="28"/>
                <w:szCs w:val="28"/>
              </w:rPr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92" w:rsidRPr="001D6FA6">
              <w:rPr>
                <w:noProof/>
                <w:webHidden/>
                <w:sz w:val="28"/>
                <w:szCs w:val="28"/>
              </w:rPr>
              <w:t>4</w:t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A4282" w14:textId="77777777" w:rsidR="00E9780B" w:rsidRPr="001D6FA6" w:rsidRDefault="00137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5063066" w:history="1">
            <w:r w:rsidR="00E9780B" w:rsidRPr="001D6FA6">
              <w:rPr>
                <w:rStyle w:val="Hyperlink"/>
                <w:noProof/>
                <w:sz w:val="28"/>
                <w:szCs w:val="28"/>
              </w:rPr>
              <w:t>Subpoint 1</w:t>
            </w:r>
            <w:r w:rsidR="00E9780B" w:rsidRPr="001D6FA6">
              <w:rPr>
                <w:noProof/>
                <w:webHidden/>
                <w:sz w:val="28"/>
                <w:szCs w:val="28"/>
              </w:rPr>
              <w:tab/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begin"/>
            </w:r>
            <w:r w:rsidR="00E9780B" w:rsidRPr="001D6FA6">
              <w:rPr>
                <w:noProof/>
                <w:webHidden/>
                <w:sz w:val="28"/>
                <w:szCs w:val="28"/>
              </w:rPr>
              <w:instrText xml:space="preserve"> PAGEREF _Toc15063066 \h </w:instrText>
            </w:r>
            <w:r w:rsidR="00E9780B" w:rsidRPr="001D6FA6">
              <w:rPr>
                <w:noProof/>
                <w:webHidden/>
                <w:sz w:val="28"/>
                <w:szCs w:val="28"/>
              </w:rPr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92" w:rsidRPr="001D6FA6">
              <w:rPr>
                <w:noProof/>
                <w:webHidden/>
                <w:sz w:val="28"/>
                <w:szCs w:val="28"/>
              </w:rPr>
              <w:t>4</w:t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64DA5" w14:textId="77777777" w:rsidR="00E9780B" w:rsidRPr="001D6FA6" w:rsidRDefault="00137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5063067" w:history="1">
            <w:r w:rsidR="00E9780B" w:rsidRPr="001D6FA6">
              <w:rPr>
                <w:rStyle w:val="Hyperlink"/>
                <w:noProof/>
                <w:sz w:val="28"/>
                <w:szCs w:val="28"/>
              </w:rPr>
              <w:t>Subpoint 2</w:t>
            </w:r>
            <w:r w:rsidR="00E9780B" w:rsidRPr="001D6FA6">
              <w:rPr>
                <w:noProof/>
                <w:webHidden/>
                <w:sz w:val="28"/>
                <w:szCs w:val="28"/>
              </w:rPr>
              <w:tab/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begin"/>
            </w:r>
            <w:r w:rsidR="00E9780B" w:rsidRPr="001D6FA6">
              <w:rPr>
                <w:noProof/>
                <w:webHidden/>
                <w:sz w:val="28"/>
                <w:szCs w:val="28"/>
              </w:rPr>
              <w:instrText xml:space="preserve"> PAGEREF _Toc15063067 \h </w:instrText>
            </w:r>
            <w:r w:rsidR="00E9780B" w:rsidRPr="001D6FA6">
              <w:rPr>
                <w:noProof/>
                <w:webHidden/>
                <w:sz w:val="28"/>
                <w:szCs w:val="28"/>
              </w:rPr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92" w:rsidRPr="001D6FA6">
              <w:rPr>
                <w:noProof/>
                <w:webHidden/>
                <w:sz w:val="28"/>
                <w:szCs w:val="28"/>
              </w:rPr>
              <w:t>4</w:t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D734F" w14:textId="77777777" w:rsidR="00E9780B" w:rsidRPr="001D6FA6" w:rsidRDefault="001375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5063068" w:history="1">
            <w:r w:rsidR="00E9780B" w:rsidRPr="001D6FA6">
              <w:rPr>
                <w:rStyle w:val="Hyperlink"/>
                <w:noProof/>
                <w:sz w:val="28"/>
                <w:szCs w:val="28"/>
              </w:rPr>
              <w:t>Subpoint of Subpoint 2</w:t>
            </w:r>
            <w:r w:rsidR="00E9780B" w:rsidRPr="001D6FA6">
              <w:rPr>
                <w:noProof/>
                <w:webHidden/>
                <w:sz w:val="28"/>
                <w:szCs w:val="28"/>
              </w:rPr>
              <w:tab/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begin"/>
            </w:r>
            <w:r w:rsidR="00E9780B" w:rsidRPr="001D6FA6">
              <w:rPr>
                <w:noProof/>
                <w:webHidden/>
                <w:sz w:val="28"/>
                <w:szCs w:val="28"/>
              </w:rPr>
              <w:instrText xml:space="preserve"> PAGEREF _Toc15063068 \h </w:instrText>
            </w:r>
            <w:r w:rsidR="00E9780B" w:rsidRPr="001D6FA6">
              <w:rPr>
                <w:noProof/>
                <w:webHidden/>
                <w:sz w:val="28"/>
                <w:szCs w:val="28"/>
              </w:rPr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92" w:rsidRPr="001D6FA6">
              <w:rPr>
                <w:noProof/>
                <w:webHidden/>
                <w:sz w:val="28"/>
                <w:szCs w:val="28"/>
              </w:rPr>
              <w:t>4</w:t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D524C" w14:textId="77777777" w:rsidR="00E9780B" w:rsidRPr="001D6FA6" w:rsidRDefault="001375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5063069" w:history="1">
            <w:r w:rsidR="00E9780B" w:rsidRPr="001D6FA6">
              <w:rPr>
                <w:rStyle w:val="Hyperlink"/>
                <w:noProof/>
                <w:sz w:val="28"/>
                <w:szCs w:val="28"/>
              </w:rPr>
              <w:t>Heading 1</w:t>
            </w:r>
            <w:r w:rsidR="00E9780B" w:rsidRPr="001D6FA6">
              <w:rPr>
                <w:noProof/>
                <w:webHidden/>
                <w:sz w:val="28"/>
                <w:szCs w:val="28"/>
              </w:rPr>
              <w:tab/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begin"/>
            </w:r>
            <w:r w:rsidR="00E9780B" w:rsidRPr="001D6FA6">
              <w:rPr>
                <w:noProof/>
                <w:webHidden/>
                <w:sz w:val="28"/>
                <w:szCs w:val="28"/>
              </w:rPr>
              <w:instrText xml:space="preserve"> PAGEREF _Toc15063069 \h </w:instrText>
            </w:r>
            <w:r w:rsidR="00E9780B" w:rsidRPr="001D6FA6">
              <w:rPr>
                <w:noProof/>
                <w:webHidden/>
                <w:sz w:val="28"/>
                <w:szCs w:val="28"/>
              </w:rPr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92" w:rsidRPr="001D6FA6">
              <w:rPr>
                <w:noProof/>
                <w:webHidden/>
                <w:sz w:val="28"/>
                <w:szCs w:val="28"/>
              </w:rPr>
              <w:t>5</w:t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3B1B15" w14:textId="77777777" w:rsidR="00E9780B" w:rsidRPr="001D6FA6" w:rsidRDefault="001375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5063070" w:history="1">
            <w:r w:rsidR="00E9780B" w:rsidRPr="001D6FA6">
              <w:rPr>
                <w:rStyle w:val="Hyperlink"/>
                <w:noProof/>
                <w:sz w:val="28"/>
                <w:szCs w:val="28"/>
              </w:rPr>
              <w:t>Result</w:t>
            </w:r>
            <w:r w:rsidR="00E9780B" w:rsidRPr="001D6FA6">
              <w:rPr>
                <w:noProof/>
                <w:webHidden/>
                <w:sz w:val="28"/>
                <w:szCs w:val="28"/>
              </w:rPr>
              <w:tab/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begin"/>
            </w:r>
            <w:r w:rsidR="00E9780B" w:rsidRPr="001D6FA6">
              <w:rPr>
                <w:noProof/>
                <w:webHidden/>
                <w:sz w:val="28"/>
                <w:szCs w:val="28"/>
              </w:rPr>
              <w:instrText xml:space="preserve"> PAGEREF _Toc15063070 \h </w:instrText>
            </w:r>
            <w:r w:rsidR="00E9780B" w:rsidRPr="001D6FA6">
              <w:rPr>
                <w:noProof/>
                <w:webHidden/>
                <w:sz w:val="28"/>
                <w:szCs w:val="28"/>
              </w:rPr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92" w:rsidRPr="001D6FA6">
              <w:rPr>
                <w:noProof/>
                <w:webHidden/>
                <w:sz w:val="28"/>
                <w:szCs w:val="28"/>
              </w:rPr>
              <w:t>6</w:t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AB692" w14:textId="77777777" w:rsidR="00E9780B" w:rsidRPr="001D6FA6" w:rsidRDefault="001375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5063071" w:history="1">
            <w:r w:rsidR="00E9780B" w:rsidRPr="001D6FA6">
              <w:rPr>
                <w:rStyle w:val="Hyperlink"/>
                <w:noProof/>
                <w:sz w:val="28"/>
                <w:szCs w:val="28"/>
              </w:rPr>
              <w:t>Conclusion</w:t>
            </w:r>
            <w:r w:rsidR="00E9780B" w:rsidRPr="001D6FA6">
              <w:rPr>
                <w:noProof/>
                <w:webHidden/>
                <w:sz w:val="28"/>
                <w:szCs w:val="28"/>
              </w:rPr>
              <w:tab/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begin"/>
            </w:r>
            <w:r w:rsidR="00E9780B" w:rsidRPr="001D6FA6">
              <w:rPr>
                <w:noProof/>
                <w:webHidden/>
                <w:sz w:val="28"/>
                <w:szCs w:val="28"/>
              </w:rPr>
              <w:instrText xml:space="preserve"> PAGEREF _Toc15063071 \h </w:instrText>
            </w:r>
            <w:r w:rsidR="00E9780B" w:rsidRPr="001D6FA6">
              <w:rPr>
                <w:noProof/>
                <w:webHidden/>
                <w:sz w:val="28"/>
                <w:szCs w:val="28"/>
              </w:rPr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92" w:rsidRPr="001D6FA6">
              <w:rPr>
                <w:noProof/>
                <w:webHidden/>
                <w:sz w:val="28"/>
                <w:szCs w:val="28"/>
              </w:rPr>
              <w:t>7</w:t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AAC86" w14:textId="77777777" w:rsidR="00E9780B" w:rsidRPr="001D6FA6" w:rsidRDefault="001375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5063072" w:history="1">
            <w:r w:rsidR="00E9780B" w:rsidRPr="001D6FA6">
              <w:rPr>
                <w:rStyle w:val="Hyperlink"/>
                <w:noProof/>
                <w:sz w:val="28"/>
                <w:szCs w:val="28"/>
              </w:rPr>
              <w:t>References and Links</w:t>
            </w:r>
            <w:r w:rsidR="00E9780B" w:rsidRPr="001D6FA6">
              <w:rPr>
                <w:noProof/>
                <w:webHidden/>
                <w:sz w:val="28"/>
                <w:szCs w:val="28"/>
              </w:rPr>
              <w:tab/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begin"/>
            </w:r>
            <w:r w:rsidR="00E9780B" w:rsidRPr="001D6FA6">
              <w:rPr>
                <w:noProof/>
                <w:webHidden/>
                <w:sz w:val="28"/>
                <w:szCs w:val="28"/>
              </w:rPr>
              <w:instrText xml:space="preserve"> PAGEREF _Toc15063072 \h </w:instrText>
            </w:r>
            <w:r w:rsidR="00E9780B" w:rsidRPr="001D6FA6">
              <w:rPr>
                <w:noProof/>
                <w:webHidden/>
                <w:sz w:val="28"/>
                <w:szCs w:val="28"/>
              </w:rPr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92" w:rsidRPr="001D6FA6">
              <w:rPr>
                <w:noProof/>
                <w:webHidden/>
                <w:sz w:val="28"/>
                <w:szCs w:val="28"/>
              </w:rPr>
              <w:t>8</w:t>
            </w:r>
            <w:r w:rsidR="00E9780B" w:rsidRPr="001D6F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94DF9" w14:textId="77777777" w:rsidR="004A2DE4" w:rsidRDefault="004A2DE4">
          <w:r w:rsidRPr="001D6FA6">
            <w:rPr>
              <w:sz w:val="28"/>
              <w:szCs w:val="28"/>
            </w:rPr>
            <w:fldChar w:fldCharType="end"/>
          </w:r>
        </w:p>
      </w:sdtContent>
    </w:sdt>
    <w:p w14:paraId="2D011343" w14:textId="77777777" w:rsidR="004A2DE4" w:rsidRDefault="004A2DE4" w:rsidP="009F18B5">
      <w:pPr>
        <w:pStyle w:val="Heading1"/>
      </w:pPr>
    </w:p>
    <w:p w14:paraId="1D4CC7F6" w14:textId="77777777" w:rsidR="008747EB" w:rsidRDefault="008747EB">
      <w:pPr>
        <w:sectPr w:rsidR="008747EB" w:rsidSect="004F370C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259FDAF2" w14:textId="77777777" w:rsidR="004A2DE4" w:rsidRPr="00530625" w:rsidRDefault="004A2DE4" w:rsidP="000621C2">
      <w:pPr>
        <w:pBdr>
          <w:top w:val="single" w:sz="48" w:space="1" w:color="auto"/>
          <w:left w:val="single" w:sz="48" w:space="4" w:color="auto"/>
          <w:bottom w:val="single" w:sz="48" w:space="1" w:color="auto"/>
          <w:right w:val="single" w:sz="48" w:space="4" w:color="auto"/>
        </w:pBdr>
      </w:pPr>
      <w:r>
        <w:br w:type="page"/>
      </w:r>
    </w:p>
    <w:p w14:paraId="009F40B2" w14:textId="77777777" w:rsidR="001D6FA6" w:rsidRDefault="001D6FA6" w:rsidP="009F18B5">
      <w:pPr>
        <w:pStyle w:val="Heading1"/>
        <w:rPr>
          <w:b/>
          <w:sz w:val="40"/>
          <w:szCs w:val="40"/>
        </w:rPr>
      </w:pPr>
      <w:bookmarkStart w:id="0" w:name="_Toc15063064"/>
    </w:p>
    <w:p w14:paraId="7881AAC7" w14:textId="77777777" w:rsidR="00A27C9E" w:rsidRPr="001D6FA6" w:rsidRDefault="009F18B5" w:rsidP="009F18B5">
      <w:pPr>
        <w:pStyle w:val="Heading1"/>
        <w:rPr>
          <w:b/>
          <w:sz w:val="40"/>
          <w:szCs w:val="40"/>
        </w:rPr>
      </w:pPr>
      <w:r w:rsidRPr="001D6FA6">
        <w:rPr>
          <w:b/>
          <w:sz w:val="40"/>
          <w:szCs w:val="40"/>
        </w:rPr>
        <w:t>Abstract</w:t>
      </w:r>
      <w:bookmarkEnd w:id="0"/>
    </w:p>
    <w:p w14:paraId="21818464" w14:textId="77777777" w:rsidR="009F18B5" w:rsidRDefault="009F18B5" w:rsidP="009F18B5">
      <w:pPr>
        <w:sectPr w:rsidR="009F18B5" w:rsidSect="008747E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C0A528" w14:textId="67F73D28" w:rsidR="009F18B5" w:rsidRDefault="00D556CC" w:rsidP="009F18B5">
      <w:r>
        <w:t xml:space="preserve">This repository is created by member of Trident labs and will guide you through our Graphical User </w:t>
      </w:r>
      <w:proofErr w:type="gramStart"/>
      <w:r>
        <w:t>interface(</w:t>
      </w:r>
      <w:proofErr w:type="spellStart"/>
      <w:proofErr w:type="gramEnd"/>
      <w:r>
        <w:t>a.k.a</w:t>
      </w:r>
      <w:proofErr w:type="spellEnd"/>
      <w:r>
        <w:t xml:space="preserve"> GUI) desktop application which is being used by us to perform various tasks and also accomplish our testing successfully and </w:t>
      </w:r>
      <w:proofErr w:type="spellStart"/>
      <w:r>
        <w:t>eaily</w:t>
      </w:r>
      <w:proofErr w:type="spellEnd"/>
      <w:r>
        <w:t>!</w:t>
      </w:r>
    </w:p>
    <w:p w14:paraId="1763BA85" w14:textId="77777777" w:rsidR="00D556CC" w:rsidRPr="001D6FA6" w:rsidRDefault="00D556CC" w:rsidP="009F18B5"/>
    <w:p w14:paraId="798CA52D" w14:textId="77777777" w:rsidR="009F18B5" w:rsidRDefault="009F18B5">
      <w:r>
        <w:br w:type="page"/>
      </w:r>
    </w:p>
    <w:p w14:paraId="23A9B1A7" w14:textId="77777777" w:rsidR="001D6FA6" w:rsidRDefault="001D6FA6" w:rsidP="009F18B5">
      <w:pPr>
        <w:pStyle w:val="Heading1"/>
        <w:rPr>
          <w:b/>
          <w:sz w:val="40"/>
          <w:szCs w:val="40"/>
        </w:rPr>
      </w:pPr>
      <w:bookmarkStart w:id="1" w:name="_Toc15063065"/>
    </w:p>
    <w:p w14:paraId="40110DE3" w14:textId="77777777" w:rsidR="009F18B5" w:rsidRPr="001D6FA6" w:rsidRDefault="009F18B5" w:rsidP="009F18B5">
      <w:pPr>
        <w:pStyle w:val="Heading1"/>
        <w:rPr>
          <w:b/>
          <w:sz w:val="40"/>
          <w:szCs w:val="40"/>
        </w:rPr>
      </w:pPr>
      <w:r w:rsidRPr="001D6FA6">
        <w:rPr>
          <w:b/>
          <w:sz w:val="40"/>
          <w:szCs w:val="40"/>
        </w:rPr>
        <w:t>Introduction</w:t>
      </w:r>
      <w:bookmarkEnd w:id="1"/>
    </w:p>
    <w:p w14:paraId="4DFCC121" w14:textId="21B57568" w:rsidR="00D556CC" w:rsidRDefault="00D556CC" w:rsidP="009F18B5">
      <w:pPr>
        <w:rPr>
          <w:sz w:val="28"/>
          <w:szCs w:val="28"/>
        </w:rPr>
      </w:pPr>
      <w:r>
        <w:rPr>
          <w:sz w:val="28"/>
          <w:szCs w:val="28"/>
        </w:rPr>
        <w:t xml:space="preserve">We are using </w:t>
      </w:r>
      <w:proofErr w:type="spellStart"/>
      <w:r>
        <w:rPr>
          <w:sz w:val="28"/>
          <w:szCs w:val="28"/>
        </w:rPr>
        <w:t>PyQt</w:t>
      </w:r>
      <w:proofErr w:type="spellEnd"/>
      <w:r>
        <w:rPr>
          <w:sz w:val="28"/>
          <w:szCs w:val="28"/>
        </w:rPr>
        <w:t xml:space="preserve"> a python interface to create our responsive GUI.</w:t>
      </w:r>
    </w:p>
    <w:p w14:paraId="5587102A" w14:textId="77777777" w:rsidR="00D556CC" w:rsidRDefault="00D556CC" w:rsidP="00D556C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PyQt</w:t>
      </w:r>
      <w:proofErr w:type="spellEnd"/>
      <w:r>
        <w:rPr>
          <w:rFonts w:ascii="Arial" w:hAnsi="Arial" w:cs="Arial"/>
          <w:color w:val="000000"/>
        </w:rPr>
        <w:t xml:space="preserve"> is a GUI widgets toolkit. It is a Python interface for </w:t>
      </w:r>
      <w:r>
        <w:rPr>
          <w:rFonts w:ascii="Arial" w:hAnsi="Arial" w:cs="Arial"/>
          <w:b/>
          <w:bCs/>
          <w:color w:val="000000"/>
        </w:rPr>
        <w:t>Qt</w:t>
      </w:r>
      <w:r>
        <w:rPr>
          <w:rFonts w:ascii="Arial" w:hAnsi="Arial" w:cs="Arial"/>
          <w:color w:val="000000"/>
        </w:rPr>
        <w:t xml:space="preserve">, one of the most powerful, and popular cross-platform GUI </w:t>
      </w:r>
      <w:proofErr w:type="gramStart"/>
      <w:r>
        <w:rPr>
          <w:rFonts w:ascii="Arial" w:hAnsi="Arial" w:cs="Arial"/>
          <w:color w:val="000000"/>
        </w:rPr>
        <w:t>library</w:t>
      </w:r>
      <w:proofErr w:type="gram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PyQt</w:t>
      </w:r>
      <w:proofErr w:type="spellEnd"/>
      <w:r>
        <w:rPr>
          <w:rFonts w:ascii="Arial" w:hAnsi="Arial" w:cs="Arial"/>
          <w:color w:val="000000"/>
        </w:rPr>
        <w:t xml:space="preserve"> was developed by </w:t>
      </w:r>
      <w:proofErr w:type="spellStart"/>
      <w:r>
        <w:rPr>
          <w:rFonts w:ascii="Arial" w:hAnsi="Arial" w:cs="Arial"/>
          <w:color w:val="000000"/>
        </w:rPr>
        <w:t>RiverBank</w:t>
      </w:r>
      <w:proofErr w:type="spellEnd"/>
      <w:r>
        <w:rPr>
          <w:rFonts w:ascii="Arial" w:hAnsi="Arial" w:cs="Arial"/>
          <w:color w:val="000000"/>
        </w:rPr>
        <w:t xml:space="preserve"> Computing Ltd. The latest version of </w:t>
      </w:r>
      <w:proofErr w:type="spellStart"/>
      <w:r>
        <w:rPr>
          <w:rFonts w:ascii="Arial" w:hAnsi="Arial" w:cs="Arial"/>
          <w:color w:val="000000"/>
        </w:rPr>
        <w:t>PyQt</w:t>
      </w:r>
      <w:proofErr w:type="spellEnd"/>
      <w:r>
        <w:rPr>
          <w:rFonts w:ascii="Arial" w:hAnsi="Arial" w:cs="Arial"/>
          <w:color w:val="000000"/>
        </w:rPr>
        <w:t xml:space="preserve"> can be downloaded from its official website − </w:t>
      </w:r>
      <w:hyperlink r:id="rId16" w:tgtFrame="_blank" w:history="1">
        <w:r>
          <w:rPr>
            <w:rStyle w:val="Hyperlink"/>
            <w:rFonts w:ascii="Arial" w:hAnsi="Arial" w:cs="Arial"/>
            <w:color w:val="313131"/>
          </w:rPr>
          <w:t>riverbankcomputing.com</w:t>
        </w:r>
      </w:hyperlink>
    </w:p>
    <w:p w14:paraId="3983FA7E" w14:textId="77777777" w:rsidR="00D556CC" w:rsidRDefault="00D556CC" w:rsidP="00D556C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PyQt</w:t>
      </w:r>
      <w:proofErr w:type="spellEnd"/>
      <w:r>
        <w:rPr>
          <w:rFonts w:ascii="Arial" w:hAnsi="Arial" w:cs="Arial"/>
          <w:color w:val="000000"/>
        </w:rPr>
        <w:t xml:space="preserve"> API is a set of modules containing a large number of classes and functions. While </w:t>
      </w:r>
      <w:proofErr w:type="spellStart"/>
      <w:r>
        <w:rPr>
          <w:rFonts w:ascii="Arial" w:hAnsi="Arial" w:cs="Arial"/>
          <w:b/>
          <w:bCs/>
          <w:color w:val="000000"/>
        </w:rPr>
        <w:t>QtCore</w:t>
      </w:r>
      <w:proofErr w:type="spellEnd"/>
      <w:r>
        <w:rPr>
          <w:rFonts w:ascii="Arial" w:hAnsi="Arial" w:cs="Arial"/>
          <w:color w:val="000000"/>
        </w:rPr>
        <w:t> module contains non-GUI functionality for working with file and directory etc., </w:t>
      </w:r>
      <w:proofErr w:type="spellStart"/>
      <w:r>
        <w:rPr>
          <w:rFonts w:ascii="Arial" w:hAnsi="Arial" w:cs="Arial"/>
          <w:b/>
          <w:bCs/>
          <w:color w:val="000000"/>
        </w:rPr>
        <w:t>QtGui</w:t>
      </w:r>
      <w:proofErr w:type="spellEnd"/>
      <w:r>
        <w:rPr>
          <w:rFonts w:ascii="Arial" w:hAnsi="Arial" w:cs="Arial"/>
          <w:color w:val="000000"/>
        </w:rPr>
        <w:t> module contains all the graphical controls. In addition, there are modules for working with XML </w:t>
      </w:r>
      <w:r>
        <w:rPr>
          <w:rFonts w:ascii="Arial" w:hAnsi="Arial" w:cs="Arial"/>
          <w:b/>
          <w:bCs/>
          <w:color w:val="000000"/>
        </w:rPr>
        <w:t>(</w:t>
      </w:r>
      <w:proofErr w:type="spellStart"/>
      <w:r>
        <w:rPr>
          <w:rFonts w:ascii="Arial" w:hAnsi="Arial" w:cs="Arial"/>
          <w:b/>
          <w:bCs/>
          <w:color w:val="000000"/>
        </w:rPr>
        <w:t>QtXml</w:t>
      </w:r>
      <w:proofErr w:type="spellEnd"/>
      <w:r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</w:rPr>
        <w:t>, SVG </w:t>
      </w:r>
      <w:r>
        <w:rPr>
          <w:rFonts w:ascii="Arial" w:hAnsi="Arial" w:cs="Arial"/>
          <w:b/>
          <w:bCs/>
          <w:color w:val="000000"/>
        </w:rPr>
        <w:t>(</w:t>
      </w:r>
      <w:proofErr w:type="spellStart"/>
      <w:r>
        <w:rPr>
          <w:rFonts w:ascii="Arial" w:hAnsi="Arial" w:cs="Arial"/>
          <w:b/>
          <w:bCs/>
          <w:color w:val="000000"/>
        </w:rPr>
        <w:t>QtSvg</w:t>
      </w:r>
      <w:proofErr w:type="spellEnd"/>
      <w:r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</w:rPr>
        <w:t>, and SQL </w:t>
      </w:r>
      <w:r>
        <w:rPr>
          <w:rFonts w:ascii="Arial" w:hAnsi="Arial" w:cs="Arial"/>
          <w:b/>
          <w:bCs/>
          <w:color w:val="000000"/>
        </w:rPr>
        <w:t>(</w:t>
      </w:r>
      <w:proofErr w:type="spellStart"/>
      <w:r>
        <w:rPr>
          <w:rFonts w:ascii="Arial" w:hAnsi="Arial" w:cs="Arial"/>
          <w:b/>
          <w:bCs/>
          <w:color w:val="000000"/>
        </w:rPr>
        <w:t>QtSql</w:t>
      </w:r>
      <w:proofErr w:type="spellEnd"/>
      <w:r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</w:rPr>
        <w:t>, etc.</w:t>
      </w:r>
    </w:p>
    <w:p w14:paraId="54EBB107" w14:textId="77777777" w:rsidR="00D556CC" w:rsidRPr="001D6FA6" w:rsidRDefault="00D556CC" w:rsidP="009F18B5">
      <w:pPr>
        <w:rPr>
          <w:sz w:val="28"/>
          <w:szCs w:val="28"/>
        </w:rPr>
      </w:pPr>
    </w:p>
    <w:p w14:paraId="1E4D4480" w14:textId="77777777" w:rsidR="009F18B5" w:rsidRDefault="009F18B5" w:rsidP="009F18B5"/>
    <w:p w14:paraId="1549AC88" w14:textId="77777777" w:rsidR="009F18B5" w:rsidRDefault="009F18B5">
      <w:r>
        <w:br w:type="page"/>
      </w:r>
    </w:p>
    <w:p w14:paraId="466CA291" w14:textId="77777777" w:rsidR="001D6FA6" w:rsidRDefault="001D6FA6" w:rsidP="008747EB">
      <w:pPr>
        <w:pStyle w:val="Heading1"/>
      </w:pPr>
      <w:bookmarkStart w:id="2" w:name="_Toc15063069"/>
    </w:p>
    <w:bookmarkEnd w:id="2"/>
    <w:p w14:paraId="30702BB1" w14:textId="77777777" w:rsidR="00E9780B" w:rsidRDefault="00D556CC" w:rsidP="008747EB">
      <w:pPr>
        <w:pStyle w:val="Heading1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How did we </w:t>
      </w:r>
      <w:proofErr w:type="gramStart"/>
      <w:r>
        <w:rPr>
          <w:b/>
          <w:sz w:val="40"/>
          <w:szCs w:val="40"/>
        </w:rPr>
        <w:t>create  :</w:t>
      </w:r>
      <w:proofErr w:type="gramEnd"/>
    </w:p>
    <w:p w14:paraId="3467ED11" w14:textId="77777777" w:rsidR="00D556CC" w:rsidRDefault="00D556CC" w:rsidP="00D556CC"/>
    <w:p w14:paraId="6B27D073" w14:textId="77777777" w:rsidR="00D556CC" w:rsidRDefault="00D556CC" w:rsidP="00D556CC"/>
    <w:p w14:paraId="2B6F4FD1" w14:textId="5C095BE4" w:rsidR="00D556CC" w:rsidRPr="00FA502D" w:rsidRDefault="00D556CC" w:rsidP="00FA502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A502D">
        <w:rPr>
          <w:sz w:val="28"/>
          <w:szCs w:val="28"/>
        </w:rPr>
        <w:t xml:space="preserve">Firstly we created </w:t>
      </w:r>
      <w:proofErr w:type="gramStart"/>
      <w:r w:rsidRPr="00FA502D">
        <w:rPr>
          <w:sz w:val="28"/>
          <w:szCs w:val="28"/>
        </w:rPr>
        <w:t>a  list</w:t>
      </w:r>
      <w:proofErr w:type="gramEnd"/>
      <w:r w:rsidRPr="00FA502D">
        <w:rPr>
          <w:sz w:val="28"/>
          <w:szCs w:val="28"/>
        </w:rPr>
        <w:t xml:space="preserve"> of our requirements which  were needed to be performed using GUI ( THE NEEDFUL</w:t>
      </w:r>
      <w:r w:rsidR="00FA502D" w:rsidRPr="00FA502D">
        <w:rPr>
          <w:sz w:val="28"/>
          <w:szCs w:val="28"/>
        </w:rPr>
        <w:t>)</w:t>
      </w:r>
    </w:p>
    <w:p w14:paraId="51A0231F" w14:textId="15C52D75" w:rsidR="00D556CC" w:rsidRPr="00FA502D" w:rsidRDefault="00D556CC" w:rsidP="00FA502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A502D">
        <w:rPr>
          <w:sz w:val="28"/>
          <w:szCs w:val="28"/>
        </w:rPr>
        <w:t xml:space="preserve">Moving forward we made our front end because the easier it is accessible for our </w:t>
      </w:r>
      <w:proofErr w:type="gramStart"/>
      <w:r w:rsidRPr="00FA502D">
        <w:rPr>
          <w:sz w:val="28"/>
          <w:szCs w:val="28"/>
        </w:rPr>
        <w:t>team  to</w:t>
      </w:r>
      <w:proofErr w:type="gramEnd"/>
      <w:r w:rsidRPr="00FA502D">
        <w:rPr>
          <w:sz w:val="28"/>
          <w:szCs w:val="28"/>
        </w:rPr>
        <w:t xml:space="preserve"> access the better our GUI</w:t>
      </w:r>
    </w:p>
    <w:p w14:paraId="15856985" w14:textId="77777777" w:rsidR="00D556CC" w:rsidRPr="00FA502D" w:rsidRDefault="00D556CC" w:rsidP="00FA502D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gramStart"/>
      <w:r w:rsidRPr="00FA502D">
        <w:rPr>
          <w:sz w:val="28"/>
          <w:szCs w:val="28"/>
        </w:rPr>
        <w:t xml:space="preserve">After </w:t>
      </w:r>
      <w:r w:rsidR="00FA502D" w:rsidRPr="00FA502D">
        <w:rPr>
          <w:sz w:val="28"/>
          <w:szCs w:val="28"/>
        </w:rPr>
        <w:t xml:space="preserve"> finishing</w:t>
      </w:r>
      <w:proofErr w:type="gramEnd"/>
      <w:r w:rsidR="00FA502D" w:rsidRPr="00FA502D">
        <w:rPr>
          <w:sz w:val="28"/>
          <w:szCs w:val="28"/>
        </w:rPr>
        <w:t xml:space="preserve"> with  These we started  with making our classes for each task and inserted our logic!</w:t>
      </w:r>
    </w:p>
    <w:p w14:paraId="08BD3098" w14:textId="77777777" w:rsidR="00FA502D" w:rsidRDefault="00FA502D" w:rsidP="00D556CC">
      <w:pPr>
        <w:rPr>
          <w:sz w:val="28"/>
          <w:szCs w:val="28"/>
        </w:rPr>
      </w:pPr>
    </w:p>
    <w:p w14:paraId="50A56140" w14:textId="6D6195EE" w:rsidR="00FA502D" w:rsidRDefault="00FA502D">
      <w:r>
        <w:br w:type="page"/>
      </w:r>
    </w:p>
    <w:p w14:paraId="2057D455" w14:textId="7454AE8A" w:rsidR="00FA502D" w:rsidRPr="00FA502D" w:rsidRDefault="00FA502D" w:rsidP="00FA502D">
      <w:pPr>
        <w:pStyle w:val="Heading1"/>
        <w:rPr>
          <w:b/>
          <w:bCs/>
        </w:rPr>
      </w:pPr>
      <w:r w:rsidRPr="00FA502D">
        <w:rPr>
          <w:b/>
          <w:bCs/>
        </w:rPr>
        <w:lastRenderedPageBreak/>
        <w:t xml:space="preserve">HOW TO </w:t>
      </w:r>
      <w:proofErr w:type="gramStart"/>
      <w:r w:rsidRPr="00FA502D">
        <w:rPr>
          <w:b/>
          <w:bCs/>
        </w:rPr>
        <w:t>USE :</w:t>
      </w:r>
      <w:proofErr w:type="gramEnd"/>
    </w:p>
    <w:p w14:paraId="100B16FE" w14:textId="77777777" w:rsidR="00FA502D" w:rsidRDefault="00FA502D" w:rsidP="00D556CC"/>
    <w:p w14:paraId="48DA0AFD" w14:textId="77777777" w:rsidR="00FA502D" w:rsidRPr="00FA502D" w:rsidRDefault="00FA502D" w:rsidP="00FA502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A502D">
        <w:rPr>
          <w:sz w:val="28"/>
          <w:szCs w:val="28"/>
        </w:rPr>
        <w:t xml:space="preserve">open server.py check </w:t>
      </w:r>
      <w:proofErr w:type="gramStart"/>
      <w:r w:rsidRPr="00FA502D">
        <w:rPr>
          <w:sz w:val="28"/>
          <w:szCs w:val="28"/>
        </w:rPr>
        <w:t>port ,</w:t>
      </w:r>
      <w:proofErr w:type="gramEnd"/>
      <w:r w:rsidRPr="00FA502D">
        <w:rPr>
          <w:sz w:val="28"/>
          <w:szCs w:val="28"/>
        </w:rPr>
        <w:t xml:space="preserve"> note down the port</w:t>
      </w:r>
    </w:p>
    <w:p w14:paraId="6FE46EC7" w14:textId="77777777" w:rsidR="00FA502D" w:rsidRPr="00FA502D" w:rsidRDefault="00FA502D" w:rsidP="00FA502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A502D">
        <w:rPr>
          <w:sz w:val="28"/>
          <w:szCs w:val="28"/>
        </w:rPr>
        <w:t xml:space="preserve">open Trident.py, check </w:t>
      </w:r>
      <w:proofErr w:type="spellStart"/>
      <w:r w:rsidRPr="00FA502D">
        <w:rPr>
          <w:sz w:val="28"/>
          <w:szCs w:val="28"/>
        </w:rPr>
        <w:t>ip</w:t>
      </w:r>
      <w:proofErr w:type="spellEnd"/>
      <w:r w:rsidRPr="00FA502D">
        <w:rPr>
          <w:sz w:val="28"/>
          <w:szCs w:val="28"/>
        </w:rPr>
        <w:t>:</w:t>
      </w:r>
    </w:p>
    <w:p w14:paraId="297ABFCE" w14:textId="6CC5ADAB" w:rsidR="00FA502D" w:rsidRPr="00FA502D" w:rsidRDefault="00FA502D" w:rsidP="00FA502D">
      <w:pPr>
        <w:pStyle w:val="ListParagraph"/>
        <w:numPr>
          <w:ilvl w:val="4"/>
          <w:numId w:val="13"/>
        </w:numPr>
        <w:rPr>
          <w:sz w:val="28"/>
          <w:szCs w:val="28"/>
        </w:rPr>
      </w:pPr>
      <w:r w:rsidRPr="00FA502D">
        <w:rPr>
          <w:sz w:val="28"/>
          <w:szCs w:val="28"/>
        </w:rPr>
        <w:t xml:space="preserve">if local </w:t>
      </w:r>
      <w:proofErr w:type="gramStart"/>
      <w:r w:rsidRPr="00FA502D">
        <w:rPr>
          <w:sz w:val="28"/>
          <w:szCs w:val="28"/>
        </w:rPr>
        <w:t>host ,</w:t>
      </w:r>
      <w:proofErr w:type="gramEnd"/>
      <w:r w:rsidRPr="00FA502D">
        <w:rPr>
          <w:sz w:val="28"/>
          <w:szCs w:val="28"/>
        </w:rPr>
        <w:t xml:space="preserve"> </w:t>
      </w:r>
      <w:proofErr w:type="spellStart"/>
      <w:r w:rsidRPr="00FA502D">
        <w:rPr>
          <w:sz w:val="28"/>
          <w:szCs w:val="28"/>
        </w:rPr>
        <w:t>ip</w:t>
      </w:r>
      <w:proofErr w:type="spellEnd"/>
      <w:r w:rsidRPr="00FA502D">
        <w:rPr>
          <w:sz w:val="28"/>
          <w:szCs w:val="28"/>
        </w:rPr>
        <w:t xml:space="preserve">='127.0.0.1' (no </w:t>
      </w:r>
      <w:proofErr w:type="spellStart"/>
      <w:r w:rsidRPr="00FA502D">
        <w:rPr>
          <w:sz w:val="28"/>
          <w:szCs w:val="28"/>
        </w:rPr>
        <w:t>rpi</w:t>
      </w:r>
      <w:proofErr w:type="spellEnd"/>
      <w:r w:rsidRPr="00FA502D">
        <w:rPr>
          <w:sz w:val="28"/>
          <w:szCs w:val="28"/>
        </w:rPr>
        <w:t>, server file running on same pc as on Trident.py)</w:t>
      </w:r>
    </w:p>
    <w:p w14:paraId="651D10E2" w14:textId="7990773A" w:rsidR="00FA502D" w:rsidRPr="00FA502D" w:rsidRDefault="00FA502D" w:rsidP="00FA502D">
      <w:pPr>
        <w:pStyle w:val="ListParagraph"/>
        <w:numPr>
          <w:ilvl w:val="4"/>
          <w:numId w:val="13"/>
        </w:numPr>
        <w:rPr>
          <w:sz w:val="28"/>
          <w:szCs w:val="28"/>
        </w:rPr>
      </w:pPr>
      <w:r w:rsidRPr="00FA502D">
        <w:rPr>
          <w:sz w:val="28"/>
          <w:szCs w:val="28"/>
        </w:rPr>
        <w:t xml:space="preserve">if using </w:t>
      </w:r>
      <w:proofErr w:type="spellStart"/>
      <w:r w:rsidRPr="00FA502D">
        <w:rPr>
          <w:sz w:val="28"/>
          <w:szCs w:val="28"/>
        </w:rPr>
        <w:t>Rpi</w:t>
      </w:r>
      <w:proofErr w:type="spellEnd"/>
      <w:r w:rsidRPr="00FA502D">
        <w:rPr>
          <w:sz w:val="28"/>
          <w:szCs w:val="28"/>
        </w:rPr>
        <w:t xml:space="preserve">, </w:t>
      </w:r>
      <w:proofErr w:type="spellStart"/>
      <w:r w:rsidRPr="00FA502D">
        <w:rPr>
          <w:sz w:val="28"/>
          <w:szCs w:val="28"/>
        </w:rPr>
        <w:t>ip</w:t>
      </w:r>
      <w:proofErr w:type="spellEnd"/>
      <w:r w:rsidRPr="00FA502D">
        <w:rPr>
          <w:sz w:val="28"/>
          <w:szCs w:val="28"/>
        </w:rPr>
        <w:t xml:space="preserve">= raspberry pi </w:t>
      </w:r>
      <w:proofErr w:type="spellStart"/>
      <w:r w:rsidRPr="00FA502D">
        <w:rPr>
          <w:sz w:val="28"/>
          <w:szCs w:val="28"/>
        </w:rPr>
        <w:t>ip</w:t>
      </w:r>
      <w:proofErr w:type="spellEnd"/>
      <w:r w:rsidRPr="00FA502D">
        <w:rPr>
          <w:sz w:val="28"/>
          <w:szCs w:val="28"/>
        </w:rPr>
        <w:t xml:space="preserve"> dress</w:t>
      </w:r>
    </w:p>
    <w:p w14:paraId="271DA025" w14:textId="3A2C0BE1" w:rsidR="00FA502D" w:rsidRPr="00FA502D" w:rsidRDefault="00FA502D" w:rsidP="00FA502D">
      <w:pPr>
        <w:pStyle w:val="ListParagraph"/>
        <w:numPr>
          <w:ilvl w:val="6"/>
          <w:numId w:val="13"/>
        </w:numPr>
        <w:rPr>
          <w:sz w:val="28"/>
          <w:szCs w:val="28"/>
        </w:rPr>
      </w:pPr>
      <w:r w:rsidRPr="00FA502D">
        <w:rPr>
          <w:sz w:val="28"/>
          <w:szCs w:val="28"/>
        </w:rPr>
        <w:t>('192.168.2.</w:t>
      </w:r>
      <w:proofErr w:type="gramStart"/>
      <w:r w:rsidRPr="00FA502D">
        <w:rPr>
          <w:sz w:val="28"/>
          <w:szCs w:val="28"/>
        </w:rPr>
        <w:t>10)(</w:t>
      </w:r>
      <w:proofErr w:type="gramEnd"/>
      <w:r w:rsidRPr="00FA502D">
        <w:rPr>
          <w:sz w:val="28"/>
          <w:szCs w:val="28"/>
        </w:rPr>
        <w:t xml:space="preserve">black </w:t>
      </w:r>
      <w:proofErr w:type="spellStart"/>
      <w:r w:rsidRPr="00FA502D">
        <w:rPr>
          <w:sz w:val="28"/>
          <w:szCs w:val="28"/>
        </w:rPr>
        <w:t>sd</w:t>
      </w:r>
      <w:proofErr w:type="spellEnd"/>
      <w:r w:rsidRPr="00FA502D">
        <w:rPr>
          <w:sz w:val="28"/>
          <w:szCs w:val="28"/>
        </w:rPr>
        <w:t xml:space="preserve"> card)</w:t>
      </w:r>
    </w:p>
    <w:p w14:paraId="36957074" w14:textId="22844FFC" w:rsidR="00FA502D" w:rsidRPr="00FA502D" w:rsidRDefault="00FA502D" w:rsidP="00FA502D">
      <w:pPr>
        <w:pStyle w:val="ListParagraph"/>
        <w:numPr>
          <w:ilvl w:val="6"/>
          <w:numId w:val="13"/>
        </w:numPr>
        <w:rPr>
          <w:sz w:val="28"/>
          <w:szCs w:val="28"/>
        </w:rPr>
      </w:pPr>
      <w:r w:rsidRPr="00FA502D">
        <w:rPr>
          <w:sz w:val="28"/>
          <w:szCs w:val="28"/>
        </w:rPr>
        <w:t>('192.168.2.</w:t>
      </w:r>
      <w:proofErr w:type="gramStart"/>
      <w:r w:rsidRPr="00FA502D">
        <w:rPr>
          <w:sz w:val="28"/>
          <w:szCs w:val="28"/>
        </w:rPr>
        <w:t>150)(</w:t>
      </w:r>
      <w:proofErr w:type="gramEnd"/>
      <w:r w:rsidRPr="00FA502D">
        <w:rPr>
          <w:sz w:val="28"/>
          <w:szCs w:val="28"/>
        </w:rPr>
        <w:t xml:space="preserve">red </w:t>
      </w:r>
      <w:proofErr w:type="spellStart"/>
      <w:r w:rsidRPr="00FA502D">
        <w:rPr>
          <w:sz w:val="28"/>
          <w:szCs w:val="28"/>
        </w:rPr>
        <w:t>sd</w:t>
      </w:r>
      <w:proofErr w:type="spellEnd"/>
      <w:r w:rsidRPr="00FA502D">
        <w:rPr>
          <w:sz w:val="28"/>
          <w:szCs w:val="28"/>
        </w:rPr>
        <w:t xml:space="preserve"> card)</w:t>
      </w:r>
    </w:p>
    <w:p w14:paraId="24543902" w14:textId="1B1CB9DF" w:rsidR="00FA502D" w:rsidRPr="00FA502D" w:rsidRDefault="00FA502D" w:rsidP="00FA502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A502D">
        <w:rPr>
          <w:sz w:val="28"/>
          <w:szCs w:val="28"/>
        </w:rPr>
        <w:t xml:space="preserve">check </w:t>
      </w:r>
      <w:proofErr w:type="gramStart"/>
      <w:r w:rsidRPr="00FA502D">
        <w:rPr>
          <w:sz w:val="28"/>
          <w:szCs w:val="28"/>
        </w:rPr>
        <w:t>port ,</w:t>
      </w:r>
      <w:proofErr w:type="gramEnd"/>
      <w:r w:rsidRPr="00FA502D">
        <w:rPr>
          <w:sz w:val="28"/>
          <w:szCs w:val="28"/>
        </w:rPr>
        <w:t xml:space="preserve"> port in Trident.py should be the same as of server.py</w:t>
      </w:r>
    </w:p>
    <w:p w14:paraId="5CB1FDA3" w14:textId="7F48BBA9" w:rsidR="00FA502D" w:rsidRPr="00FA502D" w:rsidRDefault="00FA502D" w:rsidP="00FA502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A502D">
        <w:rPr>
          <w:sz w:val="28"/>
          <w:szCs w:val="28"/>
        </w:rPr>
        <w:t xml:space="preserve">if </w:t>
      </w:r>
      <w:proofErr w:type="spellStart"/>
      <w:r w:rsidRPr="00FA502D">
        <w:rPr>
          <w:sz w:val="28"/>
          <w:szCs w:val="28"/>
        </w:rPr>
        <w:t>ip</w:t>
      </w:r>
      <w:proofErr w:type="spellEnd"/>
      <w:r w:rsidRPr="00FA502D">
        <w:rPr>
          <w:sz w:val="28"/>
          <w:szCs w:val="28"/>
        </w:rPr>
        <w:t xml:space="preserve"> is </w:t>
      </w:r>
      <w:proofErr w:type="gramStart"/>
      <w:r w:rsidRPr="00FA502D">
        <w:rPr>
          <w:sz w:val="28"/>
          <w:szCs w:val="28"/>
        </w:rPr>
        <w:t>right ,</w:t>
      </w:r>
      <w:proofErr w:type="gramEnd"/>
      <w:r w:rsidRPr="00FA502D">
        <w:rPr>
          <w:sz w:val="28"/>
          <w:szCs w:val="28"/>
        </w:rPr>
        <w:t xml:space="preserve"> port is checked :</w:t>
      </w:r>
    </w:p>
    <w:p w14:paraId="335C35E6" w14:textId="7F82BA2E" w:rsidR="00FA502D" w:rsidRPr="00FA502D" w:rsidRDefault="00FA502D" w:rsidP="00FA502D">
      <w:pPr>
        <w:pStyle w:val="ListParagraph"/>
        <w:numPr>
          <w:ilvl w:val="5"/>
          <w:numId w:val="13"/>
        </w:numPr>
        <w:rPr>
          <w:sz w:val="28"/>
          <w:szCs w:val="28"/>
        </w:rPr>
      </w:pPr>
      <w:r w:rsidRPr="00FA502D">
        <w:rPr>
          <w:sz w:val="28"/>
          <w:szCs w:val="28"/>
        </w:rPr>
        <w:t xml:space="preserve">click on path (G:\Trident labs\Trident Labs 19-20\gui\graphical_user_interface-Trident2.2.5\Trident.2.2.3\Trident.2.2.5) and write </w:t>
      </w:r>
      <w:proofErr w:type="spellStart"/>
      <w:r w:rsidRPr="00FA502D">
        <w:rPr>
          <w:sz w:val="28"/>
          <w:szCs w:val="28"/>
        </w:rPr>
        <w:t>cmd</w:t>
      </w:r>
      <w:proofErr w:type="spellEnd"/>
      <w:r w:rsidRPr="00FA502D">
        <w:rPr>
          <w:sz w:val="28"/>
          <w:szCs w:val="28"/>
        </w:rPr>
        <w:t xml:space="preserve"> instead of it</w:t>
      </w:r>
    </w:p>
    <w:p w14:paraId="738C90AB" w14:textId="2EB24CAE" w:rsidR="00FA502D" w:rsidRPr="00FA502D" w:rsidRDefault="00FA502D" w:rsidP="00FA502D">
      <w:pPr>
        <w:pStyle w:val="ListParagraph"/>
        <w:numPr>
          <w:ilvl w:val="5"/>
          <w:numId w:val="13"/>
        </w:numPr>
        <w:rPr>
          <w:sz w:val="28"/>
          <w:szCs w:val="28"/>
        </w:rPr>
      </w:pPr>
      <w:r w:rsidRPr="00FA502D">
        <w:rPr>
          <w:sz w:val="28"/>
          <w:szCs w:val="28"/>
        </w:rPr>
        <w:t>run command --&gt; python server.py (to run server.py file)</w:t>
      </w:r>
    </w:p>
    <w:p w14:paraId="7296E156" w14:textId="2A608E2A" w:rsidR="00FA502D" w:rsidRPr="00FA502D" w:rsidRDefault="00FA502D" w:rsidP="00FA502D">
      <w:pPr>
        <w:pStyle w:val="ListParagraph"/>
        <w:numPr>
          <w:ilvl w:val="5"/>
          <w:numId w:val="13"/>
        </w:numPr>
        <w:rPr>
          <w:sz w:val="28"/>
          <w:szCs w:val="28"/>
        </w:rPr>
      </w:pPr>
      <w:r w:rsidRPr="00FA502D">
        <w:rPr>
          <w:sz w:val="28"/>
          <w:szCs w:val="28"/>
        </w:rPr>
        <w:t xml:space="preserve">open another </w:t>
      </w:r>
      <w:proofErr w:type="spellStart"/>
      <w:r w:rsidRPr="00FA502D">
        <w:rPr>
          <w:sz w:val="28"/>
          <w:szCs w:val="28"/>
        </w:rPr>
        <w:t>cmd</w:t>
      </w:r>
      <w:proofErr w:type="spellEnd"/>
    </w:p>
    <w:p w14:paraId="214F8BC4" w14:textId="0854E82C" w:rsidR="00FA502D" w:rsidRPr="00FA502D" w:rsidRDefault="00FA502D" w:rsidP="00FA502D">
      <w:pPr>
        <w:pStyle w:val="ListParagraph"/>
        <w:numPr>
          <w:ilvl w:val="5"/>
          <w:numId w:val="13"/>
        </w:numPr>
        <w:rPr>
          <w:sz w:val="28"/>
          <w:szCs w:val="28"/>
        </w:rPr>
      </w:pPr>
      <w:r w:rsidRPr="00FA502D">
        <w:rPr>
          <w:sz w:val="28"/>
          <w:szCs w:val="28"/>
        </w:rPr>
        <w:t xml:space="preserve">next run command --&gt; python </w:t>
      </w:r>
      <w:proofErr w:type="gramStart"/>
      <w:r w:rsidRPr="00FA502D">
        <w:rPr>
          <w:sz w:val="28"/>
          <w:szCs w:val="28"/>
        </w:rPr>
        <w:t>Trident.py(</w:t>
      </w:r>
      <w:proofErr w:type="gramEnd"/>
      <w:r w:rsidRPr="00FA502D">
        <w:rPr>
          <w:sz w:val="28"/>
          <w:szCs w:val="28"/>
        </w:rPr>
        <w:t xml:space="preserve">to open </w:t>
      </w:r>
      <w:proofErr w:type="spellStart"/>
      <w:r w:rsidRPr="00FA502D">
        <w:rPr>
          <w:sz w:val="28"/>
          <w:szCs w:val="28"/>
        </w:rPr>
        <w:t>gui</w:t>
      </w:r>
      <w:proofErr w:type="spellEnd"/>
      <w:r w:rsidRPr="00FA502D">
        <w:rPr>
          <w:sz w:val="28"/>
          <w:szCs w:val="28"/>
        </w:rPr>
        <w:t>)</w:t>
      </w:r>
    </w:p>
    <w:p w14:paraId="03B1AADC" w14:textId="65539DD0" w:rsidR="00FA502D" w:rsidRPr="00FA502D" w:rsidRDefault="00FA502D" w:rsidP="00FA502D">
      <w:pPr>
        <w:pStyle w:val="ListParagraph"/>
        <w:numPr>
          <w:ilvl w:val="5"/>
          <w:numId w:val="13"/>
        </w:numPr>
        <w:rPr>
          <w:sz w:val="28"/>
          <w:szCs w:val="28"/>
        </w:rPr>
      </w:pPr>
      <w:r w:rsidRPr="00FA502D">
        <w:rPr>
          <w:sz w:val="28"/>
          <w:szCs w:val="28"/>
        </w:rPr>
        <w:t xml:space="preserve">press </w:t>
      </w:r>
      <w:proofErr w:type="gramStart"/>
      <w:r w:rsidRPr="00FA502D">
        <w:rPr>
          <w:sz w:val="28"/>
          <w:szCs w:val="28"/>
        </w:rPr>
        <w:t>connect</w:t>
      </w:r>
      <w:proofErr w:type="gramEnd"/>
    </w:p>
    <w:p w14:paraId="51F4666E" w14:textId="77777777" w:rsidR="00FA502D" w:rsidRPr="00FA502D" w:rsidRDefault="00FA502D" w:rsidP="00FA502D">
      <w:pPr>
        <w:rPr>
          <w:sz w:val="28"/>
          <w:szCs w:val="28"/>
        </w:rPr>
      </w:pPr>
    </w:p>
    <w:p w14:paraId="31084821" w14:textId="77777777" w:rsidR="00FA502D" w:rsidRPr="00FA502D" w:rsidRDefault="00FA502D" w:rsidP="00FA502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A502D">
        <w:rPr>
          <w:sz w:val="28"/>
          <w:szCs w:val="28"/>
        </w:rPr>
        <w:t>ERRORS:</w:t>
      </w:r>
    </w:p>
    <w:p w14:paraId="68376BA7" w14:textId="77777777" w:rsidR="00FA502D" w:rsidRPr="00FA502D" w:rsidRDefault="00FA502D" w:rsidP="00FA502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A502D">
        <w:rPr>
          <w:sz w:val="28"/>
          <w:szCs w:val="28"/>
        </w:rPr>
        <w:t>if local bind issue "port in use"</w:t>
      </w:r>
    </w:p>
    <w:p w14:paraId="3129D623" w14:textId="1D4FA476" w:rsidR="00FA502D" w:rsidRPr="00FA502D" w:rsidRDefault="00FA502D" w:rsidP="00FA502D">
      <w:pPr>
        <w:pStyle w:val="ListParagraph"/>
        <w:numPr>
          <w:ilvl w:val="4"/>
          <w:numId w:val="13"/>
        </w:numPr>
        <w:rPr>
          <w:sz w:val="28"/>
          <w:szCs w:val="28"/>
        </w:rPr>
      </w:pPr>
      <w:r w:rsidRPr="00FA502D">
        <w:rPr>
          <w:sz w:val="28"/>
          <w:szCs w:val="28"/>
        </w:rPr>
        <w:t xml:space="preserve">1)open </w:t>
      </w:r>
      <w:proofErr w:type="gramStart"/>
      <w:r w:rsidRPr="00FA502D">
        <w:rPr>
          <w:sz w:val="28"/>
          <w:szCs w:val="28"/>
        </w:rPr>
        <w:t>server.py ,</w:t>
      </w:r>
      <w:proofErr w:type="gramEnd"/>
      <w:r w:rsidRPr="00FA502D">
        <w:rPr>
          <w:sz w:val="28"/>
          <w:szCs w:val="28"/>
        </w:rPr>
        <w:t xml:space="preserve"> change port </w:t>
      </w:r>
    </w:p>
    <w:p w14:paraId="2D08C8D8" w14:textId="15F1CC04" w:rsidR="00FA502D" w:rsidRPr="00FA502D" w:rsidRDefault="00FA502D" w:rsidP="00FA502D">
      <w:pPr>
        <w:pStyle w:val="ListParagraph"/>
        <w:numPr>
          <w:ilvl w:val="4"/>
          <w:numId w:val="13"/>
        </w:numPr>
        <w:rPr>
          <w:sz w:val="28"/>
          <w:szCs w:val="28"/>
        </w:rPr>
      </w:pPr>
      <w:r w:rsidRPr="00FA502D">
        <w:rPr>
          <w:sz w:val="28"/>
          <w:szCs w:val="28"/>
        </w:rPr>
        <w:t xml:space="preserve">2)open </w:t>
      </w:r>
      <w:proofErr w:type="gramStart"/>
      <w:r w:rsidRPr="00FA502D">
        <w:rPr>
          <w:sz w:val="28"/>
          <w:szCs w:val="28"/>
        </w:rPr>
        <w:t>Trident.py ,</w:t>
      </w:r>
      <w:proofErr w:type="gramEnd"/>
      <w:r w:rsidRPr="00FA502D">
        <w:rPr>
          <w:sz w:val="28"/>
          <w:szCs w:val="28"/>
        </w:rPr>
        <w:t xml:space="preserve"> make sure to change port in Trident.py and keep it same as server.py</w:t>
      </w:r>
    </w:p>
    <w:p w14:paraId="450DCEED" w14:textId="5D8AA095" w:rsidR="00FA502D" w:rsidRPr="00FA502D" w:rsidRDefault="00FA502D" w:rsidP="00FA502D">
      <w:pPr>
        <w:pStyle w:val="ListParagraph"/>
        <w:numPr>
          <w:ilvl w:val="4"/>
          <w:numId w:val="13"/>
        </w:numPr>
        <w:rPr>
          <w:sz w:val="28"/>
          <w:szCs w:val="28"/>
        </w:rPr>
      </w:pPr>
      <w:r w:rsidRPr="00FA502D">
        <w:rPr>
          <w:sz w:val="28"/>
          <w:szCs w:val="28"/>
        </w:rPr>
        <w:t xml:space="preserve">3) run </w:t>
      </w:r>
      <w:proofErr w:type="spellStart"/>
      <w:proofErr w:type="gramStart"/>
      <w:r w:rsidRPr="00FA502D">
        <w:rPr>
          <w:sz w:val="28"/>
          <w:szCs w:val="28"/>
        </w:rPr>
        <w:t>server,run</w:t>
      </w:r>
      <w:proofErr w:type="spellEnd"/>
      <w:proofErr w:type="gramEnd"/>
      <w:r w:rsidRPr="00FA502D">
        <w:rPr>
          <w:sz w:val="28"/>
          <w:szCs w:val="28"/>
        </w:rPr>
        <w:t xml:space="preserve"> Trident, connect</w:t>
      </w:r>
    </w:p>
    <w:p w14:paraId="1EA4A61B" w14:textId="40F181E0" w:rsidR="00FA502D" w:rsidRPr="00FA502D" w:rsidRDefault="00FA502D" w:rsidP="00FA502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A502D">
        <w:rPr>
          <w:sz w:val="28"/>
          <w:szCs w:val="28"/>
        </w:rPr>
        <w:t xml:space="preserve">Steps to follow for proper exiting from </w:t>
      </w:r>
      <w:proofErr w:type="spellStart"/>
      <w:r w:rsidRPr="00FA502D">
        <w:rPr>
          <w:sz w:val="28"/>
          <w:szCs w:val="28"/>
        </w:rPr>
        <w:t>gui</w:t>
      </w:r>
      <w:proofErr w:type="spellEnd"/>
      <w:r w:rsidRPr="00FA502D">
        <w:rPr>
          <w:sz w:val="28"/>
          <w:szCs w:val="28"/>
        </w:rPr>
        <w:t xml:space="preserve"> which </w:t>
      </w:r>
      <w:proofErr w:type="spellStart"/>
      <w:r w:rsidRPr="00FA502D">
        <w:rPr>
          <w:sz w:val="28"/>
          <w:szCs w:val="28"/>
        </w:rPr>
        <w:t>donot</w:t>
      </w:r>
      <w:proofErr w:type="spellEnd"/>
      <w:r w:rsidRPr="00FA502D">
        <w:rPr>
          <w:sz w:val="28"/>
          <w:szCs w:val="28"/>
        </w:rPr>
        <w:t xml:space="preserve"> affect bot functionalities</w:t>
      </w:r>
      <w:r w:rsidRPr="00FA502D">
        <w:rPr>
          <w:sz w:val="28"/>
          <w:szCs w:val="28"/>
        </w:rPr>
        <w:t>:(in Bot)</w:t>
      </w:r>
    </w:p>
    <w:p w14:paraId="2D850A97" w14:textId="15749662" w:rsidR="00FA502D" w:rsidRPr="00FA502D" w:rsidRDefault="00FA502D" w:rsidP="00FA502D">
      <w:pPr>
        <w:pStyle w:val="ListParagraph"/>
        <w:numPr>
          <w:ilvl w:val="2"/>
          <w:numId w:val="13"/>
        </w:numPr>
        <w:rPr>
          <w:sz w:val="28"/>
          <w:szCs w:val="28"/>
        </w:rPr>
      </w:pPr>
      <w:proofErr w:type="spellStart"/>
      <w:r w:rsidRPr="00FA502D">
        <w:rPr>
          <w:sz w:val="28"/>
          <w:szCs w:val="28"/>
        </w:rPr>
        <w:t>CLose</w:t>
      </w:r>
      <w:proofErr w:type="spellEnd"/>
      <w:r w:rsidRPr="00FA502D">
        <w:rPr>
          <w:sz w:val="28"/>
          <w:szCs w:val="28"/>
        </w:rPr>
        <w:t xml:space="preserve"> </w:t>
      </w:r>
      <w:proofErr w:type="spellStart"/>
      <w:r w:rsidRPr="00FA502D">
        <w:rPr>
          <w:sz w:val="28"/>
          <w:szCs w:val="28"/>
        </w:rPr>
        <w:t>gui</w:t>
      </w:r>
      <w:proofErr w:type="spellEnd"/>
      <w:r w:rsidRPr="00FA502D">
        <w:rPr>
          <w:sz w:val="28"/>
          <w:szCs w:val="28"/>
        </w:rPr>
        <w:t xml:space="preserve"> using Esc</w:t>
      </w:r>
    </w:p>
    <w:p w14:paraId="63F3FFD8" w14:textId="58BD7C4B" w:rsidR="00FA502D" w:rsidRPr="00FA502D" w:rsidRDefault="00FA502D" w:rsidP="00FA502D">
      <w:pPr>
        <w:pStyle w:val="ListParagraph"/>
        <w:numPr>
          <w:ilvl w:val="2"/>
          <w:numId w:val="13"/>
        </w:numPr>
        <w:rPr>
          <w:sz w:val="28"/>
          <w:szCs w:val="28"/>
        </w:rPr>
      </w:pPr>
      <w:proofErr w:type="spellStart"/>
      <w:r w:rsidRPr="00FA502D">
        <w:rPr>
          <w:sz w:val="28"/>
          <w:szCs w:val="28"/>
        </w:rPr>
        <w:t>CLose</w:t>
      </w:r>
      <w:proofErr w:type="spellEnd"/>
      <w:r w:rsidRPr="00FA502D">
        <w:rPr>
          <w:sz w:val="28"/>
          <w:szCs w:val="28"/>
        </w:rPr>
        <w:t xml:space="preserve"> server file in </w:t>
      </w:r>
      <w:proofErr w:type="spellStart"/>
      <w:r w:rsidRPr="00FA502D">
        <w:rPr>
          <w:sz w:val="28"/>
          <w:szCs w:val="28"/>
        </w:rPr>
        <w:t>rpi</w:t>
      </w:r>
      <w:proofErr w:type="spellEnd"/>
      <w:r w:rsidRPr="00FA502D">
        <w:rPr>
          <w:sz w:val="28"/>
          <w:szCs w:val="28"/>
        </w:rPr>
        <w:t xml:space="preserve"> </w:t>
      </w:r>
    </w:p>
    <w:p w14:paraId="22AAFC21" w14:textId="1B0B7A7C" w:rsidR="00FA502D" w:rsidRPr="00FA502D" w:rsidRDefault="00FA502D" w:rsidP="00FA502D">
      <w:pPr>
        <w:pStyle w:val="ListParagraph"/>
        <w:numPr>
          <w:ilvl w:val="2"/>
          <w:numId w:val="13"/>
        </w:numPr>
        <w:rPr>
          <w:sz w:val="28"/>
          <w:szCs w:val="28"/>
        </w:rPr>
      </w:pPr>
      <w:r w:rsidRPr="00FA502D">
        <w:rPr>
          <w:sz w:val="28"/>
          <w:szCs w:val="28"/>
        </w:rPr>
        <w:t xml:space="preserve"> HOFF</w:t>
      </w:r>
    </w:p>
    <w:p w14:paraId="0C238F20" w14:textId="14973EBB" w:rsidR="00FA502D" w:rsidRPr="00D556CC" w:rsidRDefault="00FA502D" w:rsidP="00FA502D">
      <w:pPr>
        <w:sectPr w:rsidR="00FA502D" w:rsidRPr="00D556CC" w:rsidSect="008747E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</w:p>
    <w:p w14:paraId="7390C683" w14:textId="77777777" w:rsidR="001D6FA6" w:rsidRDefault="001D6FA6" w:rsidP="009F18B5">
      <w:pPr>
        <w:pStyle w:val="Heading1"/>
      </w:pPr>
      <w:bookmarkStart w:id="3" w:name="_Toc15063070"/>
      <w:r>
        <w:lastRenderedPageBreak/>
        <w:t xml:space="preserve"> </w:t>
      </w:r>
    </w:p>
    <w:p w14:paraId="48855BF2" w14:textId="77777777" w:rsidR="00E9780B" w:rsidRDefault="009F18B5" w:rsidP="009F18B5">
      <w:pPr>
        <w:pStyle w:val="Heading1"/>
        <w:rPr>
          <w:b/>
          <w:sz w:val="40"/>
          <w:szCs w:val="40"/>
        </w:rPr>
      </w:pPr>
      <w:r w:rsidRPr="001D6FA6">
        <w:rPr>
          <w:b/>
          <w:sz w:val="40"/>
          <w:szCs w:val="40"/>
        </w:rPr>
        <w:t>Result</w:t>
      </w:r>
      <w:bookmarkEnd w:id="3"/>
      <w:r w:rsidR="00FA502D">
        <w:rPr>
          <w:b/>
          <w:sz w:val="40"/>
          <w:szCs w:val="40"/>
        </w:rPr>
        <w:t>:</w:t>
      </w:r>
    </w:p>
    <w:p w14:paraId="0FC9FDD3" w14:textId="77777777" w:rsidR="00FA502D" w:rsidRDefault="00FA502D" w:rsidP="00FA502D"/>
    <w:p w14:paraId="59DA2E94" w14:textId="77777777" w:rsidR="00FA502D" w:rsidRPr="003049DD" w:rsidRDefault="00FA502D" w:rsidP="00FA502D">
      <w:pPr>
        <w:rPr>
          <w:sz w:val="30"/>
          <w:szCs w:val="30"/>
        </w:rPr>
      </w:pPr>
      <w:bookmarkStart w:id="4" w:name="_GoBack"/>
      <w:bookmarkEnd w:id="4"/>
    </w:p>
    <w:p w14:paraId="709ACC17" w14:textId="77777777" w:rsidR="00FA502D" w:rsidRPr="003049DD" w:rsidRDefault="00FA502D" w:rsidP="003049DD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049DD">
        <w:rPr>
          <w:sz w:val="30"/>
          <w:szCs w:val="30"/>
        </w:rPr>
        <w:t>Testing time reduced really well.</w:t>
      </w:r>
    </w:p>
    <w:p w14:paraId="2727AD70" w14:textId="77777777" w:rsidR="00FA502D" w:rsidRPr="003049DD" w:rsidRDefault="00FA502D" w:rsidP="003049DD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049DD">
        <w:rPr>
          <w:sz w:val="30"/>
          <w:szCs w:val="30"/>
        </w:rPr>
        <w:t xml:space="preserve">Error detection in </w:t>
      </w:r>
      <w:proofErr w:type="gramStart"/>
      <w:r w:rsidRPr="003049DD">
        <w:rPr>
          <w:sz w:val="30"/>
          <w:szCs w:val="30"/>
        </w:rPr>
        <w:t>communication  performed</w:t>
      </w:r>
      <w:proofErr w:type="gramEnd"/>
      <w:r w:rsidRPr="003049DD">
        <w:rPr>
          <w:sz w:val="30"/>
          <w:szCs w:val="30"/>
        </w:rPr>
        <w:t xml:space="preserve"> well.</w:t>
      </w:r>
    </w:p>
    <w:p w14:paraId="6306C973" w14:textId="77777777" w:rsidR="00FA502D" w:rsidRPr="003049DD" w:rsidRDefault="00FA502D" w:rsidP="003049DD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049DD">
        <w:rPr>
          <w:sz w:val="30"/>
          <w:szCs w:val="30"/>
        </w:rPr>
        <w:t>State of bot underwater can be interpreted at   much better level which in turn helps the execution of further tasks.</w:t>
      </w:r>
    </w:p>
    <w:p w14:paraId="141C8FDF" w14:textId="77C7768F" w:rsidR="00FA502D" w:rsidRPr="003049DD" w:rsidRDefault="003049DD" w:rsidP="003049DD">
      <w:pPr>
        <w:pStyle w:val="ListParagraph"/>
        <w:numPr>
          <w:ilvl w:val="0"/>
          <w:numId w:val="16"/>
        </w:numPr>
        <w:rPr>
          <w:sz w:val="30"/>
          <w:szCs w:val="30"/>
        </w:rPr>
        <w:sectPr w:rsidR="00FA502D" w:rsidRPr="003049DD" w:rsidSect="00E9780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049DD">
        <w:rPr>
          <w:sz w:val="30"/>
          <w:szCs w:val="30"/>
        </w:rPr>
        <w:t>Performing tuning of various kinds have become easier</w:t>
      </w:r>
      <w:r>
        <w:rPr>
          <w:sz w:val="30"/>
          <w:szCs w:val="30"/>
        </w:rPr>
        <w:t>.</w:t>
      </w:r>
    </w:p>
    <w:p w14:paraId="26C8104A" w14:textId="77777777" w:rsidR="00E03A7F" w:rsidRDefault="00E03A7F" w:rsidP="00E9780B">
      <w:pPr>
        <w:pStyle w:val="Heading1"/>
        <w:rPr>
          <w:b/>
          <w:sz w:val="40"/>
          <w:szCs w:val="40"/>
        </w:rPr>
      </w:pPr>
      <w:bookmarkStart w:id="5" w:name="_Toc15063071"/>
    </w:p>
    <w:p w14:paraId="6425BC26" w14:textId="77777777" w:rsidR="00E9780B" w:rsidRPr="00E03A7F" w:rsidRDefault="009F18B5" w:rsidP="00E9780B">
      <w:pPr>
        <w:pStyle w:val="Heading1"/>
        <w:rPr>
          <w:b/>
          <w:sz w:val="40"/>
          <w:szCs w:val="40"/>
        </w:rPr>
      </w:pPr>
      <w:r w:rsidRPr="00E03A7F">
        <w:rPr>
          <w:b/>
          <w:sz w:val="40"/>
          <w:szCs w:val="40"/>
        </w:rPr>
        <w:t>Conclusion</w:t>
      </w:r>
      <w:bookmarkStart w:id="6" w:name="_Toc15063072"/>
      <w:bookmarkEnd w:id="5"/>
    </w:p>
    <w:p w14:paraId="16AFF2C5" w14:textId="77777777" w:rsidR="00E9780B" w:rsidRDefault="00E9780B" w:rsidP="00E9780B">
      <w:pPr>
        <w:pStyle w:val="Heading1"/>
        <w:tabs>
          <w:tab w:val="left" w:pos="3870"/>
        </w:tabs>
        <w:sectPr w:rsidR="00E9780B" w:rsidSect="00E9780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0137CB" w14:textId="77777777" w:rsidR="007C2DB5" w:rsidRDefault="007C2DB5" w:rsidP="00E9780B">
      <w:pPr>
        <w:pStyle w:val="Heading1"/>
        <w:tabs>
          <w:tab w:val="left" w:pos="3870"/>
        </w:tabs>
        <w:rPr>
          <w:b/>
          <w:sz w:val="40"/>
          <w:szCs w:val="40"/>
        </w:rPr>
      </w:pPr>
    </w:p>
    <w:p w14:paraId="04C66AD9" w14:textId="77777777" w:rsidR="009F18B5" w:rsidRPr="007C2DB5" w:rsidRDefault="008747EB" w:rsidP="00E9780B">
      <w:pPr>
        <w:pStyle w:val="Heading1"/>
        <w:tabs>
          <w:tab w:val="left" w:pos="3870"/>
        </w:tabs>
        <w:rPr>
          <w:b/>
          <w:sz w:val="40"/>
          <w:szCs w:val="40"/>
        </w:rPr>
      </w:pPr>
      <w:r w:rsidRPr="007C2DB5">
        <w:rPr>
          <w:b/>
          <w:sz w:val="40"/>
          <w:szCs w:val="40"/>
        </w:rPr>
        <w:t>References and Links</w:t>
      </w:r>
      <w:bookmarkEnd w:id="6"/>
    </w:p>
    <w:p w14:paraId="4AFDC34C" w14:textId="77777777" w:rsidR="008747EB" w:rsidRDefault="008747EB" w:rsidP="00E9780B">
      <w:pPr>
        <w:tabs>
          <w:tab w:val="left" w:pos="3870"/>
        </w:tabs>
        <w:sectPr w:rsidR="008747EB" w:rsidSect="00E9780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43A2ADB" w14:textId="77777777" w:rsidR="008747EB" w:rsidRPr="007C2DB5" w:rsidRDefault="008747EB" w:rsidP="00E9780B">
      <w:pPr>
        <w:pStyle w:val="ListParagraph"/>
        <w:tabs>
          <w:tab w:val="left" w:pos="3870"/>
        </w:tabs>
        <w:rPr>
          <w:sz w:val="28"/>
          <w:szCs w:val="28"/>
        </w:rPr>
      </w:pPr>
      <w:r w:rsidRPr="007C2DB5">
        <w:rPr>
          <w:sz w:val="28"/>
          <w:szCs w:val="28"/>
        </w:rPr>
        <w:t>Ref 1</w:t>
      </w:r>
    </w:p>
    <w:p w14:paraId="468ACAC8" w14:textId="77777777" w:rsidR="008747EB" w:rsidRPr="007C2DB5" w:rsidRDefault="008747EB" w:rsidP="00E9780B">
      <w:pPr>
        <w:pStyle w:val="ListParagraph"/>
        <w:tabs>
          <w:tab w:val="left" w:pos="3870"/>
        </w:tabs>
        <w:rPr>
          <w:sz w:val="28"/>
          <w:szCs w:val="28"/>
        </w:rPr>
      </w:pPr>
      <w:r w:rsidRPr="007C2DB5">
        <w:rPr>
          <w:sz w:val="28"/>
          <w:szCs w:val="28"/>
        </w:rPr>
        <w:t>Ref 2</w:t>
      </w:r>
    </w:p>
    <w:p w14:paraId="55922F79" w14:textId="77777777" w:rsidR="008747EB" w:rsidRPr="007C2DB5" w:rsidRDefault="008747EB" w:rsidP="00E9780B">
      <w:pPr>
        <w:pStyle w:val="ListParagraph"/>
        <w:tabs>
          <w:tab w:val="left" w:pos="3870"/>
        </w:tabs>
        <w:rPr>
          <w:sz w:val="28"/>
          <w:szCs w:val="28"/>
        </w:rPr>
      </w:pPr>
      <w:r w:rsidRPr="007C2DB5">
        <w:rPr>
          <w:sz w:val="28"/>
          <w:szCs w:val="28"/>
        </w:rPr>
        <w:t>Ref 3</w:t>
      </w:r>
    </w:p>
    <w:p w14:paraId="64342679" w14:textId="77777777" w:rsidR="008747EB" w:rsidRPr="008747EB" w:rsidRDefault="008747EB" w:rsidP="008747EB"/>
    <w:sectPr w:rsidR="008747EB" w:rsidRPr="008747EB" w:rsidSect="008747EB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12402" w14:textId="77777777" w:rsidR="0013750C" w:rsidRPr="00530625" w:rsidRDefault="0013750C" w:rsidP="00530625">
      <w:r>
        <w:separator/>
      </w:r>
    </w:p>
  </w:endnote>
  <w:endnote w:type="continuationSeparator" w:id="0">
    <w:p w14:paraId="481E04E3" w14:textId="77777777" w:rsidR="0013750C" w:rsidRPr="00530625" w:rsidRDefault="0013750C" w:rsidP="00530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FF36D" w14:textId="77777777" w:rsidR="001E62AC" w:rsidRDefault="001E62AC">
    <w:pPr>
      <w:pStyle w:val="Footer"/>
    </w:pPr>
    <w:r w:rsidRPr="00530625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C1B89" wp14:editId="109920CD">
              <wp:simplePos x="0" y="0"/>
              <wp:positionH relativeFrom="column">
                <wp:posOffset>-1041400</wp:posOffset>
              </wp:positionH>
              <wp:positionV relativeFrom="page">
                <wp:posOffset>9740900</wp:posOffset>
              </wp:positionV>
              <wp:extent cx="7754620" cy="1041400"/>
              <wp:effectExtent l="0" t="0" r="17780" b="2540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4620" cy="10414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3926E3" w14:textId="77777777" w:rsidR="001E62AC" w:rsidRPr="00530625" w:rsidRDefault="00530625" w:rsidP="00530625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1B09E81B" wp14:editId="661A1D16">
                                <wp:extent cx="2489200" cy="266700"/>
                                <wp:effectExtent l="0" t="0" r="635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89200" cy="266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5C1B89" id="Rectangle 3" o:spid="_x0000_s1026" style="position:absolute;margin-left:-82pt;margin-top:767pt;width:610.6pt;height:8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" fillcolor="black [3200]" strokecolor="black [1600]" strokeweight="1pt">
              <v:textbox>
                <w:txbxContent>
                  <w:p w14:paraId="613926E3" w14:textId="77777777" w:rsidR="001E62AC" w:rsidRPr="00530625" w:rsidRDefault="00530625" w:rsidP="00530625">
                    <w:pPr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1B09E81B" wp14:editId="661A1D16">
                          <wp:extent cx="2489200" cy="266700"/>
                          <wp:effectExtent l="0" t="0" r="635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8920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y="page"/>
            </v:rect>
          </w:pict>
        </mc:Fallback>
      </mc:AlternateContent>
    </w:r>
    <w:proofErr w:type="spellStart"/>
    <w:r w:rsidR="004A76E9">
      <w:t>dddddddddddddddddddddddddddddddddddd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6EF58" w14:textId="77777777" w:rsidR="00530625" w:rsidRDefault="0053062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E23F33" wp14:editId="349F602B">
              <wp:simplePos x="0" y="0"/>
              <wp:positionH relativeFrom="column">
                <wp:posOffset>-1320800</wp:posOffset>
              </wp:positionH>
              <wp:positionV relativeFrom="paragraph">
                <wp:posOffset>-330835</wp:posOffset>
              </wp:positionV>
              <wp:extent cx="8559800" cy="932180"/>
              <wp:effectExtent l="0" t="0" r="0" b="1270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59800" cy="9321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108F31" w14:textId="77777777" w:rsidR="00290A21" w:rsidRDefault="00290A21" w:rsidP="00290A21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12DAC790" wp14:editId="6E26885F">
                                <wp:extent cx="2489200" cy="266700"/>
                                <wp:effectExtent l="0" t="0" r="635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89200" cy="266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E23F33" id="Rectangle 46" o:spid="_x0000_s1027" style="position:absolute;margin-left:-104pt;margin-top:-26.05pt;width:674pt;height:7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" fillcolor="black [3200]" stroked="f" strokeweight="1pt">
              <v:textbox>
                <w:txbxContent>
                  <w:p w14:paraId="55108F31" w14:textId="77777777" w:rsidR="00290A21" w:rsidRDefault="00290A21" w:rsidP="00290A21">
                    <w:pPr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12DAC790" wp14:editId="6E26885F">
                          <wp:extent cx="2489200" cy="266700"/>
                          <wp:effectExtent l="0" t="0" r="635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8920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697B4" w14:textId="77777777" w:rsidR="0013750C" w:rsidRPr="00530625" w:rsidRDefault="0013750C" w:rsidP="00530625">
      <w:r>
        <w:separator/>
      </w:r>
    </w:p>
  </w:footnote>
  <w:footnote w:type="continuationSeparator" w:id="0">
    <w:p w14:paraId="2BAEC206" w14:textId="77777777" w:rsidR="0013750C" w:rsidRPr="00530625" w:rsidRDefault="0013750C" w:rsidP="00530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9E162" w14:textId="77777777" w:rsidR="005C6C29" w:rsidRDefault="0013750C">
    <w:pPr>
      <w:pStyle w:val="Header"/>
    </w:pPr>
    <w:r>
      <w:rPr>
        <w:noProof/>
      </w:rPr>
      <w:pict w14:anchorId="5AD49E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8010844" o:spid="_x0000_s2057" type="#_x0000_t75" style="position:absolute;margin-left:0;margin-top:0;width:449.95pt;height:403pt;z-index:-251651072;mso-position-horizontal:center;mso-position-horizontal-relative:margin;mso-position-vertical:center;mso-position-vertical-relative:margin" o:allowincell="f">
          <v:imagedata r:id="rId1" o:title="lightroom TL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6E63E" w14:textId="0DEA4B41" w:rsidR="001E62AC" w:rsidRPr="002B455C" w:rsidRDefault="002B455C" w:rsidP="00530625">
    <w:pPr>
      <w:pStyle w:val="Header"/>
      <w:rPr>
        <w:color w:val="FFFFFF" w:themeColor="background1"/>
      </w:rPr>
    </w:pPr>
    <w:r w:rsidRPr="002B455C">
      <w:rPr>
        <w:noProof/>
        <w:color w:val="FFFFFF" w:themeColor="background1"/>
        <w:lang w:val="en-US"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29E2CC96" wp14:editId="7CCF5714">
              <wp:simplePos x="0" y="0"/>
              <wp:positionH relativeFrom="column">
                <wp:posOffset>-1092200</wp:posOffset>
              </wp:positionH>
              <wp:positionV relativeFrom="paragraph">
                <wp:posOffset>-500380</wp:posOffset>
              </wp:positionV>
              <wp:extent cx="7868920" cy="9525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8920" cy="9525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C8E851" id="Rectangle 4" o:spid="_x0000_s1026" style="position:absolute;margin-left:-86pt;margin-top:-39.4pt;width:619.6pt;height:75pt;z-index:-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" fillcolor="black [3200]" stroked="f" strokeweight="1pt"/>
          </w:pict>
        </mc:Fallback>
      </mc:AlternateContent>
    </w:r>
    <w:r w:rsidR="0013750C">
      <w:rPr>
        <w:noProof/>
        <w:color w:val="FFFFFF" w:themeColor="background1"/>
      </w:rPr>
      <w:pict w14:anchorId="394C8A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8010845" o:spid="_x0000_s2058" type="#_x0000_t75" style="position:absolute;margin-left:0;margin-top:0;width:449.95pt;height:403pt;z-index:-251650048;mso-position-horizontal:center;mso-position-horizontal-relative:margin;mso-position-vertical:center;mso-position-vertical-relative:margin" o:allowincell="f">
          <v:imagedata r:id="rId1" o:title="lightroom TL (1)" gain="19661f" blacklevel="22938f"/>
          <w10:wrap anchorx="margin" anchory="margin"/>
        </v:shape>
      </w:pict>
    </w:r>
    <w:r w:rsidR="001C6911">
      <w:rPr>
        <w:color w:val="FFFFFF" w:themeColor="background1"/>
      </w:rPr>
      <w:t>AUV</w:t>
    </w:r>
    <w:r w:rsidR="001E62AC" w:rsidRPr="002B455C">
      <w:rPr>
        <w:color w:val="FFFFFF" w:themeColor="background1"/>
      </w:rPr>
      <w:t xml:space="preserve"> Documentation</w:t>
    </w:r>
    <w:r w:rsidR="00530625" w:rsidRPr="002B455C">
      <w:rPr>
        <w:color w:val="FFFFFF" w:themeColor="background1"/>
      </w:rPr>
      <w:t xml:space="preserve">: </w:t>
    </w:r>
    <w:sdt>
      <w:sdtPr>
        <w:rPr>
          <w:color w:val="FFFFFF" w:themeColor="background1"/>
        </w:rPr>
        <w:alias w:val="Title"/>
        <w:tag w:val=""/>
        <w:id w:val="698052434"/>
        <w:placeholder>
          <w:docPart w:val="8C9058E82F894C3694AACC34AEA512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56CC">
          <w:rPr>
            <w:color w:val="FFFFFF" w:themeColor="background1"/>
          </w:rPr>
          <w:t>[GUI]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2C91E" w14:textId="77777777" w:rsidR="000621C2" w:rsidRDefault="008A579C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8C1DA1" wp14:editId="63599C6D">
              <wp:simplePos x="0" y="0"/>
              <wp:positionH relativeFrom="column">
                <wp:posOffset>-1117600</wp:posOffset>
              </wp:positionH>
              <wp:positionV relativeFrom="paragraph">
                <wp:posOffset>-449580</wp:posOffset>
              </wp:positionV>
              <wp:extent cx="4203700" cy="927100"/>
              <wp:effectExtent l="0" t="0" r="6350" b="635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3700" cy="9271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EAF051C" id="Rectangle 5" o:spid="_x0000_s1026" style="position:absolute;margin-left:-88pt;margin-top:-35.4pt;width:331pt;height:7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" fillcolor="black [3200]" stroked="f" strokeweight="1pt"/>
          </w:pict>
        </mc:Fallback>
      </mc:AlternateContent>
    </w:r>
    <w:r w:rsidR="0013750C">
      <w:rPr>
        <w:noProof/>
      </w:rPr>
      <w:pict w14:anchorId="7FD2F3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8010843" o:spid="_x0000_s2056" type="#_x0000_t75" style="position:absolute;margin-left:0;margin-top:0;width:449.95pt;height:403pt;z-index:-251652096;mso-position-horizontal:center;mso-position-horizontal-relative:margin;mso-position-vertical:center;mso-position-vertical-relative:margin" o:allowincell="f">
          <v:imagedata r:id="rId1" o:title="lightroom TL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07F7"/>
    <w:multiLevelType w:val="hybridMultilevel"/>
    <w:tmpl w:val="66A67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212C1"/>
    <w:multiLevelType w:val="hybridMultilevel"/>
    <w:tmpl w:val="74FA24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76135E"/>
    <w:multiLevelType w:val="hybridMultilevel"/>
    <w:tmpl w:val="643CE1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25A0E"/>
    <w:multiLevelType w:val="hybridMultilevel"/>
    <w:tmpl w:val="93D85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25A6A"/>
    <w:multiLevelType w:val="hybridMultilevel"/>
    <w:tmpl w:val="A184E3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2573C"/>
    <w:multiLevelType w:val="hybridMultilevel"/>
    <w:tmpl w:val="D7EE4B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D3444"/>
    <w:multiLevelType w:val="hybridMultilevel"/>
    <w:tmpl w:val="94E6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40FFA"/>
    <w:multiLevelType w:val="hybridMultilevel"/>
    <w:tmpl w:val="213EC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D7743"/>
    <w:multiLevelType w:val="hybridMultilevel"/>
    <w:tmpl w:val="7D9415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49193E"/>
    <w:multiLevelType w:val="hybridMultilevel"/>
    <w:tmpl w:val="50100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D7970"/>
    <w:multiLevelType w:val="hybridMultilevel"/>
    <w:tmpl w:val="9FF64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A62AA"/>
    <w:multiLevelType w:val="hybridMultilevel"/>
    <w:tmpl w:val="BBAC5F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70336"/>
    <w:multiLevelType w:val="hybridMultilevel"/>
    <w:tmpl w:val="BD6C6B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6079F"/>
    <w:multiLevelType w:val="hybridMultilevel"/>
    <w:tmpl w:val="00426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85937"/>
    <w:multiLevelType w:val="hybridMultilevel"/>
    <w:tmpl w:val="95C07D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33592"/>
    <w:multiLevelType w:val="hybridMultilevel"/>
    <w:tmpl w:val="B2B8E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15"/>
  </w:num>
  <w:num w:numId="5">
    <w:abstractNumId w:val="2"/>
  </w:num>
  <w:num w:numId="6">
    <w:abstractNumId w:val="6"/>
  </w:num>
  <w:num w:numId="7">
    <w:abstractNumId w:val="12"/>
  </w:num>
  <w:num w:numId="8">
    <w:abstractNumId w:val="3"/>
  </w:num>
  <w:num w:numId="9">
    <w:abstractNumId w:val="0"/>
  </w:num>
  <w:num w:numId="10">
    <w:abstractNumId w:val="1"/>
  </w:num>
  <w:num w:numId="11">
    <w:abstractNumId w:val="13"/>
  </w:num>
  <w:num w:numId="12">
    <w:abstractNumId w:val="9"/>
  </w:num>
  <w:num w:numId="13">
    <w:abstractNumId w:val="4"/>
  </w:num>
  <w:num w:numId="14">
    <w:abstractNumId w:val="8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linkStyles/>
  <w:documentProtection w:formatting="1" w:enforcement="0"/>
  <w:styleLockTheme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92"/>
    <w:rsid w:val="000621C2"/>
    <w:rsid w:val="00077860"/>
    <w:rsid w:val="0013750C"/>
    <w:rsid w:val="00196141"/>
    <w:rsid w:val="001C664B"/>
    <w:rsid w:val="001C6911"/>
    <w:rsid w:val="001D6FA6"/>
    <w:rsid w:val="001E62AC"/>
    <w:rsid w:val="001F59B9"/>
    <w:rsid w:val="00230993"/>
    <w:rsid w:val="00290A21"/>
    <w:rsid w:val="002B455C"/>
    <w:rsid w:val="002E5704"/>
    <w:rsid w:val="003049DD"/>
    <w:rsid w:val="00352FB9"/>
    <w:rsid w:val="0038118C"/>
    <w:rsid w:val="003B2C46"/>
    <w:rsid w:val="0041226D"/>
    <w:rsid w:val="004305A8"/>
    <w:rsid w:val="004A2DE4"/>
    <w:rsid w:val="004A76E9"/>
    <w:rsid w:val="004F370C"/>
    <w:rsid w:val="00503963"/>
    <w:rsid w:val="00526B7F"/>
    <w:rsid w:val="00530625"/>
    <w:rsid w:val="005C6C29"/>
    <w:rsid w:val="005E4892"/>
    <w:rsid w:val="00632AD6"/>
    <w:rsid w:val="00660353"/>
    <w:rsid w:val="006774B4"/>
    <w:rsid w:val="006802F9"/>
    <w:rsid w:val="00684318"/>
    <w:rsid w:val="007054DA"/>
    <w:rsid w:val="00716E91"/>
    <w:rsid w:val="00736C2F"/>
    <w:rsid w:val="00773E73"/>
    <w:rsid w:val="007B2121"/>
    <w:rsid w:val="007C2DB5"/>
    <w:rsid w:val="0081628F"/>
    <w:rsid w:val="00840983"/>
    <w:rsid w:val="0084664F"/>
    <w:rsid w:val="008747EB"/>
    <w:rsid w:val="008A579C"/>
    <w:rsid w:val="008F4F55"/>
    <w:rsid w:val="00954B2D"/>
    <w:rsid w:val="009A080C"/>
    <w:rsid w:val="009A76A3"/>
    <w:rsid w:val="009F18B5"/>
    <w:rsid w:val="00A253EF"/>
    <w:rsid w:val="00A27C9E"/>
    <w:rsid w:val="00AE4DA6"/>
    <w:rsid w:val="00B2792D"/>
    <w:rsid w:val="00B624D5"/>
    <w:rsid w:val="00B62821"/>
    <w:rsid w:val="00D01082"/>
    <w:rsid w:val="00D556CC"/>
    <w:rsid w:val="00DB60AE"/>
    <w:rsid w:val="00E03A7F"/>
    <w:rsid w:val="00E55EB3"/>
    <w:rsid w:val="00E9780B"/>
    <w:rsid w:val="00EA4FC6"/>
    <w:rsid w:val="00FA502D"/>
    <w:rsid w:val="00FB704A"/>
    <w:rsid w:val="00FF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2F770BF"/>
  <w15:docId w15:val="{B615B83D-29D1-4CC6-A77F-483D43FD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semiHidden="1" w:uiPriority="3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FA6"/>
  </w:style>
  <w:style w:type="paragraph" w:styleId="Heading1">
    <w:name w:val="heading 1"/>
    <w:basedOn w:val="Normal"/>
    <w:next w:val="Normal"/>
    <w:link w:val="Heading1Char"/>
    <w:uiPriority w:val="9"/>
    <w:qFormat/>
    <w:rsid w:val="001D6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F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F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FA6"/>
  </w:style>
  <w:style w:type="paragraph" w:styleId="Footer">
    <w:name w:val="footer"/>
    <w:basedOn w:val="Normal"/>
    <w:link w:val="FooterChar"/>
    <w:uiPriority w:val="99"/>
    <w:unhideWhenUsed/>
    <w:rsid w:val="001D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FA6"/>
  </w:style>
  <w:style w:type="paragraph" w:styleId="Title">
    <w:name w:val="Title"/>
    <w:basedOn w:val="Normal"/>
    <w:next w:val="Normal"/>
    <w:link w:val="TitleChar"/>
    <w:uiPriority w:val="10"/>
    <w:qFormat/>
    <w:rsid w:val="001D6F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D6FA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6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6F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F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D6FA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6F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6F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6F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D6F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6FA6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D6FA6"/>
  </w:style>
  <w:style w:type="paragraph" w:styleId="NoSpacing">
    <w:name w:val="No Spacing"/>
    <w:link w:val="NoSpacingChar"/>
    <w:uiPriority w:val="1"/>
    <w:qFormat/>
    <w:rsid w:val="001D6F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6FA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9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8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riverbankcomputing.com/software/pyqt/downloa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SATLAB_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43387E854346A48B137376EEFB0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F12C4-EBB5-4A98-98D9-658861665755}"/>
      </w:docPartPr>
      <w:docPartBody>
        <w:p w:rsidR="00A31B05" w:rsidRDefault="006F5019">
          <w:pPr>
            <w:pStyle w:val="F343387E854346A48B137376EEFB09C6"/>
          </w:pPr>
          <w:r w:rsidRPr="00450CB8">
            <w:rPr>
              <w:rStyle w:val="PlaceholderText"/>
            </w:rPr>
            <w:t>[Title]</w:t>
          </w:r>
        </w:p>
      </w:docPartBody>
    </w:docPart>
    <w:docPart>
      <w:docPartPr>
        <w:name w:val="F3082E8B918D42E58C7BCEF5F6734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D672A-D8C2-4455-80AE-CC7BB5D864CE}"/>
      </w:docPartPr>
      <w:docPartBody>
        <w:p w:rsidR="00A31B05" w:rsidRDefault="006F5019">
          <w:pPr>
            <w:pStyle w:val="F3082E8B918D42E58C7BCEF5F6734F13"/>
          </w:pPr>
          <w:r w:rsidRPr="00450CB8">
            <w:rPr>
              <w:rStyle w:val="PlaceholderText"/>
            </w:rPr>
            <w:t>[Subject]</w:t>
          </w:r>
        </w:p>
      </w:docPartBody>
    </w:docPart>
    <w:docPart>
      <w:docPartPr>
        <w:name w:val="C895BD1D237E49778175374AF91C2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16FA2-4848-4A40-9E4A-5968152224E8}"/>
      </w:docPartPr>
      <w:docPartBody>
        <w:p w:rsidR="00A31B05" w:rsidRDefault="006F5019">
          <w:pPr>
            <w:pStyle w:val="C895BD1D237E49778175374AF91C2475"/>
          </w:pPr>
          <w:r w:rsidRPr="00450CB8">
            <w:rPr>
              <w:rStyle w:val="PlaceholderText"/>
            </w:rPr>
            <w:t>[Author]</w:t>
          </w:r>
        </w:p>
      </w:docPartBody>
    </w:docPart>
    <w:docPart>
      <w:docPartPr>
        <w:name w:val="8C9058E82F894C3694AACC34AEA51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05203-3C21-4B92-8CA5-CF584C0BB6ED}"/>
      </w:docPartPr>
      <w:docPartBody>
        <w:p w:rsidR="00A31B05" w:rsidRDefault="006F5019">
          <w:pPr>
            <w:pStyle w:val="8C9058E82F894C3694AACC34AEA51212"/>
          </w:pPr>
          <w:r w:rsidRPr="00450CB8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5019"/>
    <w:rsid w:val="006C26B4"/>
    <w:rsid w:val="006F5019"/>
    <w:rsid w:val="009751A8"/>
    <w:rsid w:val="00A3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343387E854346A48B137376EEFB09C6">
    <w:name w:val="F343387E854346A48B137376EEFB09C6"/>
  </w:style>
  <w:style w:type="paragraph" w:customStyle="1" w:styleId="F3082E8B918D42E58C7BCEF5F6734F13">
    <w:name w:val="F3082E8B918D42E58C7BCEF5F6734F13"/>
  </w:style>
  <w:style w:type="paragraph" w:customStyle="1" w:styleId="C895BD1D237E49778175374AF91C2475">
    <w:name w:val="C895BD1D237E49778175374AF91C2475"/>
  </w:style>
  <w:style w:type="paragraph" w:customStyle="1" w:styleId="8C9058E82F894C3694AACC34AEA51212">
    <w:name w:val="8C9058E82F894C3694AACC34AEA51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2741-E7D5-46C6-A2AF-226B1D54B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SATLAB_Documentation Template</Template>
  <TotalTime>2</TotalTime>
  <Pages>9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 Goes Here]</vt:lpstr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[GUI]</dc:title>
  <dc:subject>Subject Goes Here</dc:subject>
  <dc:creator>Name:Akshay Parseja</dc:creator>
  <cp:lastModifiedBy>Akshay Parseja</cp:lastModifiedBy>
  <cp:revision>2</cp:revision>
  <cp:lastPrinted>2019-07-26T15:15:00Z</cp:lastPrinted>
  <dcterms:created xsi:type="dcterms:W3CDTF">2020-04-02T10:52:00Z</dcterms:created>
  <dcterms:modified xsi:type="dcterms:W3CDTF">2020-04-02T10:52:00Z</dcterms:modified>
</cp:coreProperties>
</file>